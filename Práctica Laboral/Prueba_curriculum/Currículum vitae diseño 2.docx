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14:paraId="0126B75B" w14:textId="77777777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73DB70CE79D6EA48B4E1BE9528AB931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08B75C9B" w14:textId="6404C26A" w:rsidR="00B93310" w:rsidRPr="005152F2" w:rsidRDefault="005D69CF" w:rsidP="003856C9">
                <w:pPr>
                  <w:pStyle w:val="Ttulo1"/>
                </w:pPr>
                <w:r>
                  <w:t>LORETO VIVAR AZÓCAR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14:paraId="26D36AF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D6856B5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6133CF3C" wp14:editId="1BA22157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E3D0C9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cJ1+xMAABJ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9VXCdfsTAAAScgAADgAAAAAAAAAAAAAAAAAuAgAAZHJzL2Uy&#13;&#10;b0RvYy54bWxQSwECLQAUAAYACAAAACEA2yfDXNwAAAAIAQAADwAAAAAAAAAAAAAAAABVFgAAZHJz&#13;&#10;L2Rvd25yZXYueG1sUEsFBgAAAAAEAAQA8wAAAF4XAAAAAA==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4D10C16" w14:textId="77777777" w:rsidTr="005D69CF">
              <w:trPr>
                <w:trHeight w:val="481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BC7B40" w14:textId="2F5635F5" w:rsidR="00441EB9" w:rsidRDefault="00DD0626" w:rsidP="00DD0626">
                  <w:pPr>
                    <w:pStyle w:val="Informacindecontacto"/>
                  </w:pPr>
                  <w:proofErr w:type="spellStart"/>
                  <w:r w:rsidRPr="005D69CF">
                    <w:t>ly.vivar@estudiantecft-ell.c</w:t>
                  </w:r>
                  <w:r w:rsidRPr="005D69CF">
                    <w:t>L</w:t>
                  </w:r>
                  <w:proofErr w:type="spellEnd"/>
                </w:p>
              </w:tc>
            </w:tr>
            <w:tr w:rsidR="00441EB9" w:rsidRPr="005152F2" w14:paraId="1370492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2C9668E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35E5D9B4" wp14:editId="4DDD92BA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DFB1D9A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6muygBolAACe3gAADgAAAAAAAAAAAAAAAAAuAgAAZHJzL2Uyb0RvYy54&#13;&#10;bWxQSwECLQAUAAYACAAAACEA2yfDXNwAAAAIAQAADwAAAAAAAAAAAAAAAAB0JwAAZHJzL2Rvd25y&#13;&#10;ZXYueG1sUEsFBgAAAAAEAAQA8wAAAH0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F9822F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5B22DE9" w14:textId="021150EC" w:rsidR="00441EB9" w:rsidRDefault="00DD0626" w:rsidP="00441EB9">
                  <w:pPr>
                    <w:pStyle w:val="Ttulo3"/>
                  </w:pPr>
                  <w:r>
                    <w:t>+56966228089</w:t>
                  </w:r>
                </w:p>
              </w:tc>
            </w:tr>
            <w:tr w:rsidR="00441EB9" w:rsidRPr="005152F2" w14:paraId="5FA0714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A81C646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4852B639" wp14:editId="28257B94">
                            <wp:extent cx="329184" cy="329184"/>
                            <wp:effectExtent l="0" t="0" r="13970" b="13970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6FC6BBE" id="Grupo 31" o:spid="_x0000_s1026" alt="Icono de LinkedI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v6hxxgAADO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">
                            <v:shape id="Forma libre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DD0626" w14:paraId="20BEAED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9258DD3" w14:textId="619DD696" w:rsidR="00441EB9" w:rsidRPr="00DD0626" w:rsidRDefault="00DD0626" w:rsidP="00441EB9">
                  <w:pPr>
                    <w:pStyle w:val="Ttulo3"/>
                    <w:rPr>
                      <w:lang w:val="en-US"/>
                    </w:rPr>
                  </w:pPr>
                  <w:r w:rsidRPr="00DD0626">
                    <w:rPr>
                      <w:lang w:val="en-US"/>
                    </w:rPr>
                    <w:t>https://www.linkedin.com/in/loreto-yenary-vivar-az%C3%B3car-2b09721b8/</w:t>
                  </w:r>
                </w:p>
              </w:tc>
            </w:tr>
            <w:tr w:rsidR="00441EB9" w:rsidRPr="005152F2" w14:paraId="23F974A2" w14:textId="77777777" w:rsidTr="00DD0626">
              <w:trPr>
                <w:trHeight w:val="18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4E4764F9" w14:textId="62BE01A1" w:rsidR="00441EB9" w:rsidRPr="00441EB9" w:rsidRDefault="00441EB9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19487839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3FC2BF7" w14:textId="77777777" w:rsidR="002C77B9" w:rsidRDefault="00000000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58297DBA099CF3449132F8BE420A846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6C2F76A6" w14:textId="77777777"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102B28F" wp14:editId="1F88F0F7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FECCB9C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3E7A8ED" w14:textId="261AE985" w:rsidR="005A7E57" w:rsidRDefault="00DD0626" w:rsidP="00D11C4D">
                  <w:r>
                    <w:t>Exponer información personal, académica y profesional.</w:t>
                  </w:r>
                </w:p>
              </w:tc>
            </w:tr>
            <w:tr w:rsidR="00463463" w:rsidRPr="005152F2" w14:paraId="700CADF2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C38DA62" w14:textId="77777777" w:rsidR="005A7E57" w:rsidRDefault="00000000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EADED1D5A8604A47A7A1227A94F1191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7C1E9380" w14:textId="77777777"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6391057A" wp14:editId="4D8BF9AD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9DB090E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7328154" w14:textId="7971D4BD" w:rsidR="00DD0626" w:rsidRDefault="00DD0626" w:rsidP="00DD0626">
                  <w:pPr>
                    <w:spacing w:after="180"/>
                  </w:pPr>
                  <w:r>
                    <w:t>M</w:t>
                  </w:r>
                  <w:r>
                    <w:t xml:space="preserve">is aptitudes se centran en la </w:t>
                  </w:r>
                  <w:proofErr w:type="gramStart"/>
                  <w:r>
                    <w:t>habilidad  para</w:t>
                  </w:r>
                  <w:proofErr w:type="gramEnd"/>
                  <w:r>
                    <w:t xml:space="preserve"> trabajar en equipo, actualización de conocimientos y disposición a aprender, </w:t>
                  </w:r>
                  <w:r>
                    <w:lastRenderedPageBreak/>
                    <w:t xml:space="preserve">conocimiento en software y </w:t>
                  </w:r>
                  <w:proofErr w:type="spellStart"/>
                  <w:r>
                    <w:t>hadware</w:t>
                  </w:r>
                  <w:proofErr w:type="spellEnd"/>
                  <w:r>
                    <w:t>.</w:t>
                  </w:r>
                </w:p>
                <w:p w14:paraId="3C0D94A7" w14:textId="4255BE24" w:rsidR="00463463" w:rsidRPr="005152F2" w:rsidRDefault="00463463" w:rsidP="00463463"/>
              </w:tc>
            </w:tr>
          </w:tbl>
          <w:p w14:paraId="317A109B" w14:textId="77777777" w:rsidR="00B93310" w:rsidRPr="005152F2" w:rsidRDefault="00B93310" w:rsidP="003856C9"/>
        </w:tc>
        <w:tc>
          <w:tcPr>
            <w:tcW w:w="723" w:type="dxa"/>
          </w:tcPr>
          <w:p w14:paraId="32DBCF2B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14:paraId="3872D8E1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5A77BB0" w14:textId="77777777" w:rsidR="008F6337" w:rsidRPr="005152F2" w:rsidRDefault="00000000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C61570F65A726747AD3D9E4FBE3A575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7540EB52" w14:textId="1A114DE5" w:rsidR="008F6337" w:rsidRPr="0043426C" w:rsidRDefault="00FD4F72" w:rsidP="002B3890">
                  <w:pPr>
                    <w:pStyle w:val="Ttulo4"/>
                  </w:pPr>
                  <w:r>
                    <w:t>Diseñadora de páginas web</w:t>
                  </w:r>
                </w:p>
                <w:p w14:paraId="5690A791" w14:textId="77BF8943" w:rsidR="008F6337" w:rsidRPr="005152F2" w:rsidRDefault="00FD4F72" w:rsidP="008F6337">
                  <w:pPr>
                    <w:pStyle w:val="Ttulo5"/>
                  </w:pPr>
                  <w:r>
                    <w:t>Mayo 2025 – Julio 2025</w:t>
                  </w:r>
                </w:p>
                <w:p w14:paraId="154B1BD2" w14:textId="62C223DB" w:rsidR="00FD4F72" w:rsidRDefault="00FD4F72" w:rsidP="00FD4F72">
                  <w:r>
                    <w:t xml:space="preserve">Coordinación, planificación y diseño de página web educativa. </w:t>
                  </w:r>
                </w:p>
                <w:p w14:paraId="06794C68" w14:textId="57333697" w:rsidR="008F6337" w:rsidRDefault="008F6337" w:rsidP="008F6337"/>
                <w:sdt>
                  <w:sdtPr>
                    <w:alias w:val="Escriba el puesto y la compañía:"/>
                    <w:tag w:val="Escriba el puesto y la compañía:"/>
                    <w:id w:val="1612239417"/>
                    <w:placeholder>
                      <w:docPart w:val="A615F51A7AADB941BE4BA4C523E07CBB"/>
                    </w:placeholder>
                    <w:temporary/>
                    <w:showingPlcHdr/>
                    <w15:appearance w15:val="hidden"/>
                  </w:sdtPr>
                  <w:sdtContent>
                    <w:p w14:paraId="7674E661" w14:textId="77777777" w:rsidR="007B2F5C" w:rsidRPr="0043426C" w:rsidRDefault="007B2F5C" w:rsidP="0043426C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Puesto y compañía</w:t>
                      </w:r>
                    </w:p>
                  </w:sdtContent>
                </w:sdt>
                <w:sdt>
                  <w:sdtPr>
                    <w:alias w:val="Escriba las fechas de inicio y fin:"/>
                    <w:tag w:val="Escriba las fechas de inicio y fin:"/>
                    <w:id w:val="998615550"/>
                    <w:placeholder>
                      <w:docPart w:val="EE1A856C4550FA4990E0D09B9E370F19"/>
                    </w:placeholder>
                    <w:temporary/>
                    <w:showingPlcHdr/>
                    <w15:appearance w15:val="hidden"/>
                  </w:sdtPr>
                  <w:sdtContent>
                    <w:p w14:paraId="7DB704B5" w14:textId="77777777" w:rsidR="007B2F5C" w:rsidRPr="005152F2" w:rsidRDefault="007B2F5C" w:rsidP="007B2F5C">
                      <w:pPr>
                        <w:pStyle w:val="Ttulo5"/>
                      </w:pPr>
                      <w:r>
                        <w:rPr>
                          <w:lang w:bidi="es-ES"/>
                        </w:rPr>
                        <w:t>Fechas de inicio y fin</w:t>
                      </w:r>
                    </w:p>
                  </w:sdtContent>
                </w:sdt>
                <w:sdt>
                  <w:sdtPr>
                    <w:alias w:val="Escriba más detalles del trabajo:"/>
                    <w:tag w:val="Escriba más detalles del trabajo:"/>
                    <w:id w:val="-423336076"/>
                    <w:placeholder>
                      <w:docPart w:val="56F45E25558AFA428E49DB578664CCB9"/>
                    </w:placeholder>
                    <w:temporary/>
                    <w:showingPlcHdr/>
                    <w15:appearance w15:val="hidden"/>
                  </w:sdtPr>
                  <w:sdtContent>
                    <w:p w14:paraId="713C7C20" w14:textId="77777777" w:rsidR="008F6337" w:rsidRDefault="006C63F4" w:rsidP="00832F81">
                      <w:r w:rsidRPr="006C63F4">
                        <w:rPr>
                          <w:lang w:bidi="es-ES"/>
                        </w:rPr>
                        <w:t>Piense en el tamaño del equipo que ha dirigido, el número de proyectos en los que ha trabajado o el número de artículos que ha escrito.</w:t>
                      </w:r>
                    </w:p>
                  </w:sdtContent>
                </w:sdt>
              </w:tc>
            </w:tr>
            <w:tr w:rsidR="008F6337" w14:paraId="787DF454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8F6EFF4" w14:textId="77777777" w:rsidR="008F6337" w:rsidRPr="005152F2" w:rsidRDefault="00000000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18F9E6103B22834E9DC867CBB508D38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246030AB" w14:textId="02CF6123" w:rsidR="007B2F5C" w:rsidRPr="0043426C" w:rsidRDefault="00DD0626" w:rsidP="002B3890">
                  <w:pPr>
                    <w:pStyle w:val="Ttulo4"/>
                  </w:pPr>
                  <w:r>
                    <w:t>TÉCNICO EN INFORMÁTICA CON MENCIÓN EN PROGRMACIÓN | JULIO 2026</w:t>
                  </w:r>
                </w:p>
                <w:p w14:paraId="1937DF79" w14:textId="58EC4F1E" w:rsidR="007B2F5C" w:rsidRPr="005152F2" w:rsidRDefault="00DD0626" w:rsidP="007B2F5C">
                  <w:pPr>
                    <w:pStyle w:val="Ttulo5"/>
                  </w:pPr>
                  <w:r>
                    <w:t>Centro de Formación Técnica de Los Lagos.</w:t>
                  </w:r>
                </w:p>
                <w:p w14:paraId="43F3A681" w14:textId="77777777" w:rsidR="00FD4F72" w:rsidRDefault="00FD4F72" w:rsidP="00FD4F72"/>
                <w:p w14:paraId="13C7785D" w14:textId="6311FBBE" w:rsidR="00FD4F72" w:rsidRDefault="00FD4F72" w:rsidP="00FD4F72">
                  <w:r>
                    <w:t>Participación en proyectos.</w:t>
                  </w:r>
                </w:p>
                <w:p w14:paraId="66613CC2" w14:textId="77777777" w:rsidR="00FD4F72" w:rsidRDefault="00FD4F72" w:rsidP="00FD4F72">
                  <w:r>
                    <w:t>Vinculación con el medio.</w:t>
                  </w:r>
                </w:p>
                <w:p w14:paraId="0F84E626" w14:textId="700FFB6E" w:rsidR="008F6337" w:rsidRDefault="00FD4F72" w:rsidP="00FD4F72">
                  <w:r>
                    <w:t>Participación en campaña publicitaria del CFT</w:t>
                  </w:r>
                </w:p>
              </w:tc>
            </w:tr>
            <w:tr w:rsidR="008F6337" w14:paraId="29379ED9" w14:textId="77777777" w:rsidTr="00B85871">
              <w:tc>
                <w:tcPr>
                  <w:tcW w:w="5191" w:type="dxa"/>
                </w:tcPr>
                <w:p w14:paraId="13132105" w14:textId="77777777" w:rsidR="008F6337" w:rsidRPr="005152F2" w:rsidRDefault="00000000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7CFA6369BE79544ABFFACB1EF43276F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14:paraId="59C88DB5" w14:textId="77777777" w:rsidR="00FD4F72" w:rsidRDefault="00FD4F72" w:rsidP="00FD4F72">
                  <w:pPr>
                    <w:jc w:val="both"/>
                  </w:pPr>
                  <w:r>
                    <w:t>Experiencia en la participación de proyectos y vinculación con el medio.</w:t>
                  </w:r>
                </w:p>
                <w:p w14:paraId="5FE682DF" w14:textId="2DAD600C" w:rsidR="008F6337" w:rsidRDefault="00FD4F72" w:rsidP="00FD4F72">
                  <w:pPr>
                    <w:jc w:val="both"/>
                  </w:pPr>
                  <w:r>
                    <w:t xml:space="preserve">Participación en talleres y cursos brindados en la web. </w:t>
                  </w:r>
                </w:p>
              </w:tc>
            </w:tr>
          </w:tbl>
          <w:p w14:paraId="55D5ABA5" w14:textId="77777777" w:rsidR="008F6337" w:rsidRPr="005152F2" w:rsidRDefault="008F6337" w:rsidP="003856C9"/>
        </w:tc>
      </w:tr>
    </w:tbl>
    <w:p w14:paraId="4554CC70" w14:textId="77777777" w:rsidR="00E941EF" w:rsidRDefault="00E941EF" w:rsidP="0019561F">
      <w:pPr>
        <w:pStyle w:val="Sinespaciado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8EF8" w14:textId="77777777" w:rsidR="0070542D" w:rsidRDefault="0070542D" w:rsidP="003856C9">
      <w:pPr>
        <w:spacing w:after="0" w:line="240" w:lineRule="auto"/>
      </w:pPr>
      <w:r>
        <w:separator/>
      </w:r>
    </w:p>
  </w:endnote>
  <w:endnote w:type="continuationSeparator" w:id="0">
    <w:p w14:paraId="35C1D94D" w14:textId="77777777" w:rsidR="0070542D" w:rsidRDefault="0070542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F19B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F7F0D43" wp14:editId="082C944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1DF907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2bSfhkAAIK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Vx9m0n4ZAACCswAADgAAAAAAAAAAAAAAAAAuAgAAZHJzL2Uyb0RvYy54bWxQSwEC&#13;&#10;LQAUAAYACAAAACEADHea394AAAAKAQAADwAAAAAAAAAAAAAAAADYGwAAZHJzL2Rvd25yZXYueG1s&#13;&#10;UEsFBgAAAAAEAAQA8wAAAOMcAAAAAA==&#13;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F5BA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648F560" wp14:editId="37FA065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BE3E87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5Tg8hkAAIK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300F" w14:textId="77777777" w:rsidR="0070542D" w:rsidRDefault="0070542D" w:rsidP="003856C9">
      <w:pPr>
        <w:spacing w:after="0" w:line="240" w:lineRule="auto"/>
      </w:pPr>
      <w:r>
        <w:separator/>
      </w:r>
    </w:p>
  </w:footnote>
  <w:footnote w:type="continuationSeparator" w:id="0">
    <w:p w14:paraId="593FDC0E" w14:textId="77777777" w:rsidR="0070542D" w:rsidRDefault="0070542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3131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CFFD76C" wp14:editId="4DF80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1F1FE7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s/iYBYAAGK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&#13;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E680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140AEC6" wp14:editId="197DB30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180499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DZrVBYAAGG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D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5D69CF"/>
    <w:rsid w:val="00616FF4"/>
    <w:rsid w:val="006A3CE7"/>
    <w:rsid w:val="006C63F4"/>
    <w:rsid w:val="0070542D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03CD"/>
    <w:rsid w:val="00BF6BAB"/>
    <w:rsid w:val="00C007A5"/>
    <w:rsid w:val="00C4403A"/>
    <w:rsid w:val="00CE6306"/>
    <w:rsid w:val="00D11C4D"/>
    <w:rsid w:val="00D5067A"/>
    <w:rsid w:val="00DC79BB"/>
    <w:rsid w:val="00DD0626"/>
    <w:rsid w:val="00E24F67"/>
    <w:rsid w:val="00E34D58"/>
    <w:rsid w:val="00E941EF"/>
    <w:rsid w:val="00EB1C1B"/>
    <w:rsid w:val="00F56435"/>
    <w:rsid w:val="00FA07AA"/>
    <w:rsid w:val="00FB0A17"/>
    <w:rsid w:val="00FB6A8F"/>
    <w:rsid w:val="00FD4F72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46F5B"/>
  <w15:chartTrackingRefBased/>
  <w15:docId w15:val="{D91D00DD-7AB7-4347-897F-3A3351B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customStyle="1" w:styleId="Informacindecontacto">
    <w:name w:val="Información de contacto"/>
    <w:basedOn w:val="Normal"/>
    <w:uiPriority w:val="2"/>
    <w:qFormat/>
    <w:rsid w:val="00DD0626"/>
    <w:pPr>
      <w:spacing w:after="920" w:line="288" w:lineRule="auto"/>
      <w:contextualSpacing/>
      <w:jc w:val="left"/>
    </w:pPr>
    <w:rPr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retoyenary/Library/Containers/com.microsoft.Word/Data/Library/Application%20Support/Microsoft/Office/16.0/DTS/es-CL%7bCA5C664E-B331-6347-8FAA-C1963646F786%7d/%7bAE053EAC-E04F-274C-AF5C-01F732A8EFE2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B70CE79D6EA48B4E1BE9528AB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9B46-B4AF-E146-A807-538BF4B520C9}"/>
      </w:docPartPr>
      <w:docPartBody>
        <w:p w:rsidR="00000000" w:rsidRDefault="00000000">
          <w:pPr>
            <w:pStyle w:val="73DB70CE79D6EA48B4E1BE9528AB931B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58297DBA099CF3449132F8BE420A8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3234-41AE-F342-B639-0CBDFDF5C419}"/>
      </w:docPartPr>
      <w:docPartBody>
        <w:p w:rsidR="00000000" w:rsidRDefault="00000000">
          <w:pPr>
            <w:pStyle w:val="58297DBA099CF3449132F8BE420A846B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EADED1D5A8604A47A7A1227A94F11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35A1-FC2A-B74E-AACE-BECF91F8D32A}"/>
      </w:docPartPr>
      <w:docPartBody>
        <w:p w:rsidR="00000000" w:rsidRDefault="00000000">
          <w:pPr>
            <w:pStyle w:val="EADED1D5A8604A47A7A1227A94F11918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C61570F65A726747AD3D9E4FBE3A5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C1F27-36D8-164C-8E48-9C3149B0DAC1}"/>
      </w:docPartPr>
      <w:docPartBody>
        <w:p w:rsidR="00000000" w:rsidRDefault="00000000">
          <w:pPr>
            <w:pStyle w:val="C61570F65A726747AD3D9E4FBE3A5753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A615F51A7AADB941BE4BA4C523E07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5DD80-C210-7749-86D4-3C4239588F56}"/>
      </w:docPartPr>
      <w:docPartBody>
        <w:p w:rsidR="00000000" w:rsidRDefault="00000000">
          <w:pPr>
            <w:pStyle w:val="A615F51A7AADB941BE4BA4C523E07CBB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EE1A856C4550FA4990E0D09B9E370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7F370-B158-8349-9B4A-A92B8BA8C83B}"/>
      </w:docPartPr>
      <w:docPartBody>
        <w:p w:rsidR="00000000" w:rsidRDefault="00000000">
          <w:pPr>
            <w:pStyle w:val="EE1A856C4550FA4990E0D09B9E370F19"/>
          </w:pPr>
          <w:r>
            <w:rPr>
              <w:lang w:bidi="es-ES"/>
            </w:rPr>
            <w:t>Fechas de inicio y fin</w:t>
          </w:r>
        </w:p>
      </w:docPartBody>
    </w:docPart>
    <w:docPart>
      <w:docPartPr>
        <w:name w:val="56F45E25558AFA428E49DB578664C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201B1-7981-054D-B7D8-C3E6CDDA13A7}"/>
      </w:docPartPr>
      <w:docPartBody>
        <w:p w:rsidR="00000000" w:rsidRDefault="00000000">
          <w:pPr>
            <w:pStyle w:val="56F45E25558AFA428E49DB578664CCB9"/>
          </w:pPr>
          <w:r w:rsidRPr="006C63F4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  <w:docPart>
      <w:docPartPr>
        <w:name w:val="18F9E6103B22834E9DC867CBB508D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4817A-C795-4B47-9D23-214455EE9605}"/>
      </w:docPartPr>
      <w:docPartBody>
        <w:p w:rsidR="00000000" w:rsidRDefault="00000000">
          <w:pPr>
            <w:pStyle w:val="18F9E6103B22834E9DC867CBB508D38A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7CFA6369BE79544ABFFACB1EF432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DD7EB-44BC-B743-A357-9346F106BC82}"/>
      </w:docPartPr>
      <w:docPartBody>
        <w:p w:rsidR="00000000" w:rsidRDefault="00000000">
          <w:pPr>
            <w:pStyle w:val="7CFA6369BE79544ABFFACB1EF43276FB"/>
          </w:pPr>
          <w:r w:rsidRPr="005152F2"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B9"/>
    <w:rsid w:val="000705B9"/>
    <w:rsid w:val="00C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DB70CE79D6EA48B4E1BE9528AB931B">
    <w:name w:val="73DB70CE79D6EA48B4E1BE9528AB931B"/>
  </w:style>
  <w:style w:type="paragraph" w:customStyle="1" w:styleId="826A17F2DB9CBD4FA1D9765E45A5AD1B">
    <w:name w:val="826A17F2DB9CBD4FA1D9765E45A5AD1B"/>
  </w:style>
  <w:style w:type="paragraph" w:customStyle="1" w:styleId="84F9EC6CCF9A6D4B951855D7F394085A">
    <w:name w:val="84F9EC6CCF9A6D4B951855D7F394085A"/>
  </w:style>
  <w:style w:type="paragraph" w:customStyle="1" w:styleId="949AC1A58F14BF43BE0E538B373FFDAE">
    <w:name w:val="949AC1A58F14BF43BE0E538B373FFDAE"/>
  </w:style>
  <w:style w:type="paragraph" w:customStyle="1" w:styleId="E45310C1FDE2DF4AB96AC61C43829353">
    <w:name w:val="E45310C1FDE2DF4AB96AC61C43829353"/>
  </w:style>
  <w:style w:type="paragraph" w:customStyle="1" w:styleId="58297DBA099CF3449132F8BE420A846B">
    <w:name w:val="58297DBA099CF3449132F8BE420A846B"/>
  </w:style>
  <w:style w:type="paragraph" w:customStyle="1" w:styleId="9B5191D084ABEB4CAA7D15B43B76166E">
    <w:name w:val="9B5191D084ABEB4CAA7D15B43B76166E"/>
  </w:style>
  <w:style w:type="paragraph" w:customStyle="1" w:styleId="EADED1D5A8604A47A7A1227A94F11918">
    <w:name w:val="EADED1D5A8604A47A7A1227A94F11918"/>
  </w:style>
  <w:style w:type="paragraph" w:customStyle="1" w:styleId="F599C80BAB95DD4599D84D179695F882">
    <w:name w:val="F599C80BAB95DD4599D84D179695F882"/>
  </w:style>
  <w:style w:type="paragraph" w:customStyle="1" w:styleId="C61570F65A726747AD3D9E4FBE3A5753">
    <w:name w:val="C61570F65A726747AD3D9E4FBE3A5753"/>
  </w:style>
  <w:style w:type="paragraph" w:customStyle="1" w:styleId="70D3F77C0E5B164383D8F9406A2CF5EE">
    <w:name w:val="70D3F77C0E5B164383D8F9406A2CF5EE"/>
  </w:style>
  <w:style w:type="paragraph" w:customStyle="1" w:styleId="5506513B4AF910449650E77BD35FCB36">
    <w:name w:val="5506513B4AF910449650E77BD35FCB36"/>
  </w:style>
  <w:style w:type="paragraph" w:customStyle="1" w:styleId="A77C38D628CB054099F12D23130AB0C2">
    <w:name w:val="A77C38D628CB054099F12D23130AB0C2"/>
  </w:style>
  <w:style w:type="paragraph" w:customStyle="1" w:styleId="A615F51A7AADB941BE4BA4C523E07CBB">
    <w:name w:val="A615F51A7AADB941BE4BA4C523E07CBB"/>
  </w:style>
  <w:style w:type="paragraph" w:customStyle="1" w:styleId="EE1A856C4550FA4990E0D09B9E370F19">
    <w:name w:val="EE1A856C4550FA4990E0D09B9E370F19"/>
  </w:style>
  <w:style w:type="paragraph" w:customStyle="1" w:styleId="56F45E25558AFA428E49DB578664CCB9">
    <w:name w:val="56F45E25558AFA428E49DB578664CCB9"/>
  </w:style>
  <w:style w:type="paragraph" w:customStyle="1" w:styleId="18F9E6103B22834E9DC867CBB508D38A">
    <w:name w:val="18F9E6103B22834E9DC867CBB508D38A"/>
  </w:style>
  <w:style w:type="paragraph" w:customStyle="1" w:styleId="E837A90B6091AA428D73804FDB347C09">
    <w:name w:val="E837A90B6091AA428D73804FDB347C09"/>
  </w:style>
  <w:style w:type="paragraph" w:customStyle="1" w:styleId="5A5FD0002DB00846834DF8990B327C64">
    <w:name w:val="5A5FD0002DB00846834DF8990B327C64"/>
  </w:style>
  <w:style w:type="paragraph" w:customStyle="1" w:styleId="906CEB59C3EAF14C8552F1124EC27DC0">
    <w:name w:val="906CEB59C3EAF14C8552F1124EC27DC0"/>
  </w:style>
  <w:style w:type="paragraph" w:customStyle="1" w:styleId="7CFA6369BE79544ABFFACB1EF43276FB">
    <w:name w:val="7CFA6369BE79544ABFFACB1EF43276FB"/>
  </w:style>
  <w:style w:type="paragraph" w:customStyle="1" w:styleId="C8B99F2D9862594DB79534360D1AE20B">
    <w:name w:val="C8B99F2D9862594DB79534360D1AE20B"/>
  </w:style>
  <w:style w:type="paragraph" w:customStyle="1" w:styleId="D0893A09DCFBBB4EB941D604E55369C1">
    <w:name w:val="D0893A09DCFBBB4EB941D604E55369C1"/>
    <w:rsid w:val="00070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13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VIVAR AZÓCAR</dc:creator>
  <cp:keywords/>
  <dc:description/>
  <cp:lastModifiedBy>Microsoft Office User</cp:lastModifiedBy>
  <cp:revision>2</cp:revision>
  <dcterms:created xsi:type="dcterms:W3CDTF">2025-04-14T01:32:00Z</dcterms:created>
  <dcterms:modified xsi:type="dcterms:W3CDTF">2025-04-14T02:00:00Z</dcterms:modified>
</cp:coreProperties>
</file>