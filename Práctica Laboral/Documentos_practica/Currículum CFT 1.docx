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B3A5" w14:textId="77777777" w:rsidR="004131A1" w:rsidRDefault="004131A1">
      <w:pPr>
        <w:pStyle w:val="Nombre"/>
      </w:pPr>
      <w:r>
        <w:t xml:space="preserve">Loreto Yenary </w:t>
      </w:r>
    </w:p>
    <w:p w14:paraId="55198A05" w14:textId="1F56A24A" w:rsidR="0077767E" w:rsidRDefault="004131A1">
      <w:pPr>
        <w:pStyle w:val="Nombre"/>
      </w:pPr>
      <w:r>
        <w:t>vivar azócar</w:t>
      </w:r>
    </w:p>
    <w:p w14:paraId="7C6847D8" w14:textId="5FAD7D24" w:rsidR="004131A1" w:rsidRDefault="004131A1" w:rsidP="004131A1">
      <w:pPr>
        <w:pStyle w:val="Informacindecontacto"/>
      </w:pPr>
      <w:r>
        <w:t>Las Palmas, Frutillar | +56966228089 | ly.vivar@estudiantecft-ell.cl</w:t>
      </w:r>
    </w:p>
    <w:p w14:paraId="4FD0BE94" w14:textId="4D8DEB92" w:rsidR="0077767E" w:rsidRDefault="0077767E">
      <w:pPr>
        <w:pStyle w:val="Informacindecontacto"/>
      </w:pPr>
    </w:p>
    <w:p w14:paraId="162C08AA" w14:textId="77777777" w:rsidR="0077767E" w:rsidRDefault="00000000">
      <w:pPr>
        <w:pStyle w:val="Ttulo1"/>
      </w:pPr>
      <w:sdt>
        <w:sdtPr>
          <w:id w:val="-819804518"/>
          <w:placeholder>
            <w:docPart w:val="0D70BE63C8D083418D8CEFE0CB2A825A"/>
          </w:placeholder>
          <w:temporary/>
          <w:showingPlcHdr/>
        </w:sdtPr>
        <w:sdtContent>
          <w:r>
            <w:t>Resumen de aptitudes</w:t>
          </w:r>
        </w:sdtContent>
      </w:sdt>
    </w:p>
    <w:p w14:paraId="32550D84" w14:textId="0B3C69E6" w:rsidR="0077767E" w:rsidRDefault="004131A1">
      <w:pPr>
        <w:spacing w:after="180"/>
      </w:pPr>
      <w:r>
        <w:t xml:space="preserve">Mis aptitudes se centran en la </w:t>
      </w:r>
      <w:r w:rsidR="00BE2183">
        <w:t>habilidad para</w:t>
      </w:r>
      <w:r>
        <w:t xml:space="preserve"> trabajar en equipo, actualización de conocimientos y disposición a aprender, conocimiento en software y </w:t>
      </w:r>
      <w:r w:rsidR="00BE2183">
        <w:t>hardware</w:t>
      </w:r>
      <w:r>
        <w:t>.</w:t>
      </w:r>
    </w:p>
    <w:p w14:paraId="03F45DCB" w14:textId="77777777" w:rsidR="0077767E" w:rsidRDefault="00000000">
      <w:pPr>
        <w:pStyle w:val="Ttulo1"/>
      </w:pPr>
      <w:sdt>
        <w:sdtPr>
          <w:id w:val="-1150367223"/>
          <w:placeholder>
            <w:docPart w:val="FA05061A4D5F4947ACFD640229B7BF81"/>
          </w:placeholder>
          <w:temporary/>
          <w:showingPlcHdr/>
        </w:sdtPr>
        <w:sdtContent>
          <w:r>
            <w:t>Formación</w:t>
          </w:r>
        </w:sdtContent>
      </w:sdt>
    </w:p>
    <w:p w14:paraId="50BEEA3F" w14:textId="4A25EEC4" w:rsidR="0077767E" w:rsidRDefault="004131A1">
      <w:pPr>
        <w:pStyle w:val="Ttulo2"/>
      </w:pPr>
      <w:r>
        <w:t>Técnico en Informática con mención en Programación | julio 202</w:t>
      </w:r>
      <w:r w:rsidR="00DA5377">
        <w:t>6</w:t>
      </w:r>
      <w:r>
        <w:t xml:space="preserve">. </w:t>
      </w:r>
    </w:p>
    <w:p w14:paraId="472D40E3" w14:textId="0DF1FA1F" w:rsidR="0077767E" w:rsidRDefault="004131A1">
      <w:r>
        <w:t>Participación en proyectos.</w:t>
      </w:r>
    </w:p>
    <w:p w14:paraId="255FA071" w14:textId="4BE18453" w:rsidR="004131A1" w:rsidRDefault="004131A1">
      <w:r>
        <w:t>Vinculación con el medio.</w:t>
      </w:r>
    </w:p>
    <w:p w14:paraId="4263EEF4" w14:textId="23029844" w:rsidR="004131A1" w:rsidRDefault="004131A1">
      <w:r>
        <w:t>Participación en campaña publicitaria del CFT.</w:t>
      </w:r>
    </w:p>
    <w:p w14:paraId="2E1F21AD" w14:textId="77777777" w:rsidR="0077767E" w:rsidRDefault="00000000">
      <w:pPr>
        <w:pStyle w:val="Ttulo1"/>
      </w:pPr>
      <w:sdt>
        <w:sdtPr>
          <w:id w:val="617349259"/>
          <w:placeholder>
            <w:docPart w:val="F4FDB0671428A8489E061CC139240402"/>
          </w:placeholder>
          <w:temporary/>
          <w:showingPlcHdr/>
        </w:sdtPr>
        <w:sdtContent>
          <w:r>
            <w:t>Experiencia</w:t>
          </w:r>
        </w:sdtContent>
      </w:sdt>
    </w:p>
    <w:p w14:paraId="7B5BC22F" w14:textId="77777777" w:rsidR="0077767E" w:rsidRDefault="00000000">
      <w:pPr>
        <w:pStyle w:val="Ttulo2"/>
      </w:pPr>
      <w:sdt>
        <w:sdtPr>
          <w:id w:val="692349886"/>
          <w:placeholder>
            <w:docPart w:val="169A898B473E0344A47FFDDCA30F3AFA"/>
          </w:placeholder>
          <w:temporary/>
          <w:showingPlcHdr/>
        </w:sdtPr>
        <w:sdtContent>
          <w:r w:rsidRPr="009E7BE7">
            <w:t>Nombre de la empresa</w:t>
          </w:r>
        </w:sdtContent>
      </w:sdt>
    </w:p>
    <w:p w14:paraId="0A358B33" w14:textId="517CCDD7" w:rsidR="0077767E" w:rsidRDefault="004131A1">
      <w:pPr>
        <w:pStyle w:val="Ttulo3"/>
      </w:pPr>
      <w:r>
        <w:t xml:space="preserve">Diseñadora de páginas web | </w:t>
      </w:r>
      <w:proofErr w:type="gramStart"/>
      <w:r>
        <w:t>Mayo</w:t>
      </w:r>
      <w:proofErr w:type="gramEnd"/>
      <w:r>
        <w:t xml:space="preserve"> 2025.</w:t>
      </w:r>
    </w:p>
    <w:p w14:paraId="4329DC40" w14:textId="36AC9252" w:rsidR="0077767E" w:rsidRDefault="004131A1">
      <w:r>
        <w:t xml:space="preserve">Coordinación, planificación y diseño de página web educativa. </w:t>
      </w:r>
    </w:p>
    <w:p w14:paraId="37F349FC" w14:textId="77777777" w:rsidR="0077767E" w:rsidRDefault="00000000">
      <w:pPr>
        <w:pStyle w:val="Ttulo1"/>
      </w:pPr>
      <w:sdt>
        <w:sdtPr>
          <w:id w:val="250401295"/>
          <w:placeholder>
            <w:docPart w:val="4A6D19FDC602BE40B1107F97228B46D6"/>
          </w:placeholder>
          <w:temporary/>
          <w:showingPlcHdr/>
        </w:sdtPr>
        <w:sdtContent>
          <w:r>
            <w:t>Premios y reconocimientos</w:t>
          </w:r>
        </w:sdtContent>
      </w:sdt>
    </w:p>
    <w:p w14:paraId="0B6A0E02" w14:textId="77777777" w:rsidR="0077767E" w:rsidRDefault="00000000">
      <w:pPr>
        <w:pStyle w:val="Ttulo2"/>
      </w:pPr>
      <w:sdt>
        <w:sdtPr>
          <w:id w:val="-122928538"/>
          <w:placeholder>
            <w:docPart w:val="6F3922BEABAE9D4D9B6FF362B99AC6CD"/>
          </w:placeholder>
          <w:temporary/>
          <w:showingPlcHdr/>
        </w:sdtPr>
        <w:sdtContent>
          <w:r>
            <w:t>Tipo de premio/Descripción del premio</w:t>
          </w:r>
        </w:sdtContent>
      </w:sdt>
    </w:p>
    <w:p w14:paraId="7EA824CF" w14:textId="77777777" w:rsidR="0077767E" w:rsidRDefault="00000000">
      <w:sdt>
        <w:sdtPr>
          <w:id w:val="-199016679"/>
          <w:placeholder>
            <w:docPart w:val="E0D35764FDF1C64395D4E6A29E0CC629"/>
          </w:placeholder>
          <w:temporary/>
          <w:showingPlcHdr/>
        </w:sdtPr>
        <w:sdtContent>
          <w:r>
            <w:rPr>
              <w:noProof/>
            </w:rPr>
            <w:t>¿Es el presidente de su fraternidad, de su comunidad o dirige su organización benéfica favorita? Digamos las cosas como son: ¡es un líder natural!</w:t>
          </w:r>
        </w:sdtContent>
      </w:sdt>
    </w:p>
    <w:sectPr w:rsidR="0077767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5314" w14:textId="77777777" w:rsidR="005E27AE" w:rsidRDefault="005E27AE">
      <w:pPr>
        <w:spacing w:after="0" w:line="240" w:lineRule="auto"/>
      </w:pPr>
      <w:r>
        <w:separator/>
      </w:r>
    </w:p>
  </w:endnote>
  <w:endnote w:type="continuationSeparator" w:id="0">
    <w:p w14:paraId="125E57CB" w14:textId="77777777" w:rsidR="005E27AE" w:rsidRDefault="005E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09F2F7" w14:textId="77777777" w:rsidR="0077767E" w:rsidRDefault="0000000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22F1" w14:textId="77777777" w:rsidR="005E27AE" w:rsidRDefault="005E27AE">
      <w:pPr>
        <w:spacing w:after="0" w:line="240" w:lineRule="auto"/>
      </w:pPr>
      <w:r>
        <w:separator/>
      </w:r>
    </w:p>
  </w:footnote>
  <w:footnote w:type="continuationSeparator" w:id="0">
    <w:p w14:paraId="3BE6A6E7" w14:textId="77777777" w:rsidR="005E27AE" w:rsidRDefault="005E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541B" w14:textId="77777777" w:rsidR="0077767E" w:rsidRDefault="0000000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5EE822" wp14:editId="55FC52D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60EEF7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B221" w14:textId="77777777" w:rsidR="0077767E" w:rsidRDefault="0000000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02F0ED" wp14:editId="27E1806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D08DF0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677618">
    <w:abstractNumId w:val="9"/>
  </w:num>
  <w:num w:numId="2" w16cid:durableId="2059739495">
    <w:abstractNumId w:val="7"/>
  </w:num>
  <w:num w:numId="3" w16cid:durableId="473564450">
    <w:abstractNumId w:val="6"/>
  </w:num>
  <w:num w:numId="4" w16cid:durableId="42143008">
    <w:abstractNumId w:val="5"/>
  </w:num>
  <w:num w:numId="5" w16cid:durableId="2106729060">
    <w:abstractNumId w:val="4"/>
  </w:num>
  <w:num w:numId="6" w16cid:durableId="1240096939">
    <w:abstractNumId w:val="8"/>
  </w:num>
  <w:num w:numId="7" w16cid:durableId="1198348505">
    <w:abstractNumId w:val="3"/>
  </w:num>
  <w:num w:numId="8" w16cid:durableId="1660813506">
    <w:abstractNumId w:val="2"/>
  </w:num>
  <w:num w:numId="9" w16cid:durableId="37165861">
    <w:abstractNumId w:val="1"/>
  </w:num>
  <w:num w:numId="10" w16cid:durableId="172216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1"/>
    <w:rsid w:val="004131A1"/>
    <w:rsid w:val="005E27AE"/>
    <w:rsid w:val="0077767E"/>
    <w:rsid w:val="00BE2183"/>
    <w:rsid w:val="00C6426C"/>
    <w:rsid w:val="00CA033E"/>
    <w:rsid w:val="00DA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E501A"/>
  <w15:docId w15:val="{85FE1B19-F1D1-F343-B93F-57BF97C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retoyenary/Library/Containers/com.microsoft.Word/Data/Library/Application%20Support/Microsoft/Office/16.0/DTS/es-CL%7bCA5C664E-B331-6347-8FAA-C1963646F786%7d/%7bFFB72710-6918-DB43-BDF2-F8189201540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70BE63C8D083418D8CEFE0CB2A8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E19B-F1C7-914B-8F4D-ECAF8F878D1E}"/>
      </w:docPartPr>
      <w:docPartBody>
        <w:p w:rsidR="00325A0E" w:rsidRDefault="00000000">
          <w:pPr>
            <w:pStyle w:val="0D70BE63C8D083418D8CEFE0CB2A825A"/>
          </w:pPr>
          <w:r>
            <w:t>Resumen de aptitudes</w:t>
          </w:r>
        </w:p>
      </w:docPartBody>
    </w:docPart>
    <w:docPart>
      <w:docPartPr>
        <w:name w:val="FA05061A4D5F4947ACFD640229B7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2D5E5-15CE-D14E-BDA9-638C2AE406A4}"/>
      </w:docPartPr>
      <w:docPartBody>
        <w:p w:rsidR="00325A0E" w:rsidRDefault="00000000">
          <w:pPr>
            <w:pStyle w:val="FA05061A4D5F4947ACFD640229B7BF81"/>
          </w:pPr>
          <w:r>
            <w:t>Formación</w:t>
          </w:r>
        </w:p>
      </w:docPartBody>
    </w:docPart>
    <w:docPart>
      <w:docPartPr>
        <w:name w:val="F4FDB0671428A8489E061CC139240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09174-F108-1147-AEA1-5379A333EEF0}"/>
      </w:docPartPr>
      <w:docPartBody>
        <w:p w:rsidR="00325A0E" w:rsidRDefault="00000000">
          <w:pPr>
            <w:pStyle w:val="F4FDB0671428A8489E061CC139240402"/>
          </w:pPr>
          <w:r>
            <w:t>Experiencia</w:t>
          </w:r>
        </w:p>
      </w:docPartBody>
    </w:docPart>
    <w:docPart>
      <w:docPartPr>
        <w:name w:val="169A898B473E0344A47FFDDCA30F3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8953-5F17-0E4E-9A01-4C5037CA5889}"/>
      </w:docPartPr>
      <w:docPartBody>
        <w:p w:rsidR="00325A0E" w:rsidRDefault="00000000">
          <w:pPr>
            <w:pStyle w:val="169A898B473E0344A47FFDDCA30F3AFA"/>
          </w:pPr>
          <w:r w:rsidRPr="009E7BE7">
            <w:t>Nombre de la empresa</w:t>
          </w:r>
        </w:p>
      </w:docPartBody>
    </w:docPart>
    <w:docPart>
      <w:docPartPr>
        <w:name w:val="4A6D19FDC602BE40B1107F97228B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31859-AA73-A045-BE11-58A28F088AF1}"/>
      </w:docPartPr>
      <w:docPartBody>
        <w:p w:rsidR="00325A0E" w:rsidRDefault="00000000">
          <w:pPr>
            <w:pStyle w:val="4A6D19FDC602BE40B1107F97228B46D6"/>
          </w:pPr>
          <w:r>
            <w:t>Premios y reconocimientos</w:t>
          </w:r>
        </w:p>
      </w:docPartBody>
    </w:docPart>
    <w:docPart>
      <w:docPartPr>
        <w:name w:val="6F3922BEABAE9D4D9B6FF362B99AC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394A1-16C3-814D-BF19-AF917BA83E80}"/>
      </w:docPartPr>
      <w:docPartBody>
        <w:p w:rsidR="00325A0E" w:rsidRDefault="00000000">
          <w:pPr>
            <w:pStyle w:val="6F3922BEABAE9D4D9B6FF362B99AC6CD"/>
          </w:pPr>
          <w:r>
            <w:t>Tipo de premio/Descripción del premio</w:t>
          </w:r>
        </w:p>
      </w:docPartBody>
    </w:docPart>
    <w:docPart>
      <w:docPartPr>
        <w:name w:val="E0D35764FDF1C64395D4E6A29E0CC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7160-8285-894C-81D2-B2AD9DB38387}"/>
      </w:docPartPr>
      <w:docPartBody>
        <w:p w:rsidR="00325A0E" w:rsidRDefault="00000000">
          <w:pPr>
            <w:pStyle w:val="E0D35764FDF1C64395D4E6A29E0CC629"/>
          </w:pPr>
          <w:r>
            <w:rPr>
              <w:noProof/>
            </w:rPr>
            <w:t>¿Es el presidente de su fraternidad, de su comunidad o dirige su organización benéfica favorita? Digamos las cosas como son: ¡es un líder natural!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92"/>
    <w:rsid w:val="002766EE"/>
    <w:rsid w:val="00325A0E"/>
    <w:rsid w:val="00F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70BE63C8D083418D8CEFE0CB2A825A">
    <w:name w:val="0D70BE63C8D083418D8CEFE0CB2A825A"/>
  </w:style>
  <w:style w:type="paragraph" w:customStyle="1" w:styleId="FA05061A4D5F4947ACFD640229B7BF81">
    <w:name w:val="FA05061A4D5F4947ACFD640229B7BF81"/>
  </w:style>
  <w:style w:type="paragraph" w:customStyle="1" w:styleId="F4FDB0671428A8489E061CC139240402">
    <w:name w:val="F4FDB0671428A8489E061CC139240402"/>
  </w:style>
  <w:style w:type="paragraph" w:customStyle="1" w:styleId="169A898B473E0344A47FFDDCA30F3AFA">
    <w:name w:val="169A898B473E0344A47FFDDCA30F3AFA"/>
  </w:style>
  <w:style w:type="paragraph" w:customStyle="1" w:styleId="4A6D19FDC602BE40B1107F97228B46D6">
    <w:name w:val="4A6D19FDC602BE40B1107F97228B46D6"/>
  </w:style>
  <w:style w:type="paragraph" w:customStyle="1" w:styleId="6F3922BEABAE9D4D9B6FF362B99AC6CD">
    <w:name w:val="6F3922BEABAE9D4D9B6FF362B99AC6CD"/>
  </w:style>
  <w:style w:type="paragraph" w:customStyle="1" w:styleId="E0D35764FDF1C64395D4E6A29E0CC629">
    <w:name w:val="E0D35764FDF1C64395D4E6A29E0CC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{FFB72710-6918-DB43-BDF2-F8189201540D}tf10002079.dotx</Template>
  <TotalTime>15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Estudio Cft</cp:lastModifiedBy>
  <cp:revision>6</cp:revision>
  <dcterms:created xsi:type="dcterms:W3CDTF">2025-04-14T01:32:00Z</dcterms:created>
  <dcterms:modified xsi:type="dcterms:W3CDTF">2025-04-15T00:07:00Z</dcterms:modified>
</cp:coreProperties>
</file>