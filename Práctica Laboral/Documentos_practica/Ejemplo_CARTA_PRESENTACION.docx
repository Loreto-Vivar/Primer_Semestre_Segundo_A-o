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53E" w:rsidRDefault="006941E1" w:rsidP="001F6CDA">
      <w:pPr>
        <w:spacing w:before="2800"/>
      </w:pPr>
      <w:bookmarkStart w:id="0" w:name="_GoBack"/>
      <w:bookmarkEnd w:id="0"/>
      <w:r w:rsidRPr="00BA325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BBC54" wp14:editId="269F061E">
                <wp:simplePos x="0" y="0"/>
                <wp:positionH relativeFrom="column">
                  <wp:posOffset>4281295</wp:posOffset>
                </wp:positionH>
                <wp:positionV relativeFrom="page">
                  <wp:posOffset>1474668</wp:posOffset>
                </wp:positionV>
                <wp:extent cx="2022138" cy="161925"/>
                <wp:effectExtent l="0" t="0" r="0" b="0"/>
                <wp:wrapNone/>
                <wp:docPr id="37" name="Cuadro de texto 36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3F328B0-5F55-4994-A4C0-15CF57E093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138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-1529405660"/>
                              <w:placeholder>
                                <w:docPart w:val="950463287E4746FDBA815227F8F8105F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A3253" w:rsidRPr="006941E1" w:rsidRDefault="00176419" w:rsidP="00176419">
                                <w:pPr>
                                  <w:pStyle w:val="Informacindecontacto"/>
                                  <w:rPr>
                                    <w:lang w:val="es-ES"/>
                                  </w:rPr>
                                </w:pPr>
                                <w:r w:rsidRPr="00176419">
                                  <w:rPr>
                                    <w:lang w:val="es-ES" w:bidi="es-ES"/>
                                  </w:rPr>
                                  <w:t>[Perfil de LinkedIn o vínculo Web]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0BBC54" id="_x0000_t202" coordsize="21600,21600" o:spt="202" path="m,l,21600r21600,l21600,xe">
                <v:stroke joinstyle="miter"/>
                <v:path gradientshapeok="t" o:connecttype="rect"/>
              </v:shapetype>
              <v:shape id="Cuadro de texto 36" o:spid="_x0000_s1026" type="#_x0000_t202" style="position:absolute;margin-left:337.1pt;margin-top:116.1pt;width:159.2pt;height:12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+o33wEAAJADAAAOAAAAZHJzL2Uyb0RvYy54bWysU8GO0zAQvSPxD5bvaRKn292Nmq5ot0FI&#10;CJAWPsB1nCZS4jG226RC/DtjN+kiuCEuzvPYnvdm5mX9NPYdOUtjW1AFTRcJJVIJqFp1LOi3r2X0&#10;QIl1XFW8AyULepGWPm3evlkPOpcMGugqaQgmUTYfdEEb53Qex1Y0sud2AVoqPKzB9Nzh1hzjyvAB&#10;s/ddzJJkFQ9gKm1ASGsx+nw9pJuQv66lcJ/r2kpHuoKiNhdWE9aDX+PNmudHw3XTikkG/wcVPW8V&#10;kt5SPXPHycm0f6XqW2HAQu0WAvoY6roVMtSA1aTJH9W8NFzLUAs2x+pbm+z/Sys+nb8Y0lYFze4p&#10;UbzHGe1OvDJAKkmcHB2QbBVKQ/zROl8komtxP8qSbe/25TIqEUXLZLuMtvvlY1Sy7GHP7ssdy1Y/&#10;fZPj8Cq8jwdt88DrpxTgi0YRbtzCiB7y133cYtCzjbXp/RebRfAcp3i5Tc4rERhkCWNphl4TeJau&#10;0kd2N7HOr7Wx7r2EnnhQUIPOCFXxM4q6CpyveDIFZdt1Pv4qxSM3HsZJ3wGqC8oe0DwFtd9P3EhK&#10;ug8Kp+OdNgMzg8MMjOt2EPzomax+d3LIFkR4imveiRnHHpo3WdT76vd9uPX6I21+AQAA//8DAFBL&#10;AwQUAAYACAAAACEAte4+yN4AAAALAQAADwAAAGRycy9kb3ducmV2LnhtbEyPTU+EMBCG7yb+h2ZM&#10;vBi3UBUEKRtj9OJtVy/eunQEIp0S2gXcX+940tt8PHnnmWq7ukHMOIXek4Z0k4BAarztqdXw/vZy&#10;fQ8iREPWDJ5QwzcG2NbnZ5UprV9oh/M+toJDKJRGQxfjWEoZmg6dCRs/IvHu00/ORG6nVtrJLBzu&#10;BqmSJJPO9MQXOjPiU4fN1/7oNGTr83j1WqBaTs0w08cpTSOmWl9erI8PICKu8Q+GX31Wh5qdDv5I&#10;NoiBM/JbxagGdaO4YKIoVAbiwJO7PAdZV/L/D/UPAAAA//8DAFBLAQItABQABgAIAAAAIQC2gziS&#10;/gAAAOEBAAATAAAAAAAAAAAAAAAAAAAAAABbQ29udGVudF9UeXBlc10ueG1sUEsBAi0AFAAGAAgA&#10;AAAhADj9If/WAAAAlAEAAAsAAAAAAAAAAAAAAAAALwEAAF9yZWxzLy5yZWxzUEsBAi0AFAAGAAgA&#10;AAAhAHmv6jffAQAAkAMAAA4AAAAAAAAAAAAAAAAALgIAAGRycy9lMm9Eb2MueG1sUEsBAi0AFAAG&#10;AAgAAAAhALXuPsjeAAAACwEAAA8AAAAAAAAAAAAAAAAAOQQAAGRycy9kb3ducmV2LnhtbFBLBQYA&#10;AAAABAAEAPMAAABEBQAAAAA=&#10;" filled="f" stroked="f">
                <v:textbox style="mso-fit-shape-to-text:t" inset="0,0,0,0">
                  <w:txbxContent>
                    <w:sdt>
                      <w:sdtPr>
                        <w:id w:val="-1529405660"/>
                        <w:placeholder>
                          <w:docPart w:val="950463287E4746FDBA815227F8F8105F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A3253" w:rsidRPr="006941E1" w:rsidRDefault="00176419" w:rsidP="00176419">
                          <w:pPr>
                            <w:pStyle w:val="Informacindecontacto"/>
                            <w:rPr>
                              <w:lang w:val="es-ES"/>
                            </w:rPr>
                          </w:pPr>
                          <w:r w:rsidRPr="00176419">
                            <w:rPr>
                              <w:lang w:val="es-ES" w:bidi="es-ES"/>
                            </w:rPr>
                            <w:t>[Perfil de LinkedIn o vínculo Web]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</w:p>
    <w:tbl>
      <w:tblPr>
        <w:tblW w:w="5104" w:type="pct"/>
        <w:jc w:val="center"/>
        <w:tblLayout w:type="fixed"/>
        <w:tblCellMar>
          <w:left w:w="1080" w:type="dxa"/>
          <w:right w:w="0" w:type="dxa"/>
        </w:tblCellMar>
        <w:tblLook w:val="0600" w:firstRow="0" w:lastRow="0" w:firstColumn="0" w:lastColumn="0" w:noHBand="1" w:noVBand="1"/>
      </w:tblPr>
      <w:tblGrid>
        <w:gridCol w:w="9214"/>
      </w:tblGrid>
      <w:tr w:rsidR="00176419" w:rsidTr="00EF623A">
        <w:trPr>
          <w:jc w:val="center"/>
        </w:trPr>
        <w:tc>
          <w:tcPr>
            <w:tcW w:w="9214" w:type="dxa"/>
          </w:tcPr>
          <w:p w:rsidR="00176419" w:rsidRPr="00176419" w:rsidRDefault="00EF28B2" w:rsidP="00EF623A">
            <w:pPr>
              <w:pStyle w:val="Informacindedestinatario"/>
              <w:ind w:right="148"/>
            </w:pPr>
            <w:sdt>
              <w:sdtPr>
                <w:id w:val="-530570983"/>
                <w:placeholder>
                  <w:docPart w:val="4634091BACE3406E8A93FB8BDC84CDD1"/>
                </w:placeholder>
                <w:temporary/>
                <w:showingPlcHdr/>
                <w15:appearance w15:val="hidden"/>
              </w:sdtPr>
              <w:sdtEndPr/>
              <w:sdtContent>
                <w:r w:rsidR="00176419" w:rsidRPr="00176419">
                  <w:rPr>
                    <w:lang w:bidi="es-ES"/>
                  </w:rPr>
                  <w:t>[Nombre del destinatario]</w:t>
                </w:r>
              </w:sdtContent>
            </w:sdt>
          </w:p>
          <w:p w:rsidR="00176419" w:rsidRPr="00176419" w:rsidRDefault="00EF28B2" w:rsidP="00EF623A">
            <w:pPr>
              <w:pStyle w:val="Informacindedestinatario"/>
              <w:ind w:right="148"/>
            </w:pPr>
            <w:sdt>
              <w:sdtPr>
                <w:id w:val="161364655"/>
                <w:placeholder>
                  <w:docPart w:val="AADC3406DFF0481CBC8417046B62692B"/>
                </w:placeholder>
                <w:temporary/>
                <w:showingPlcHdr/>
                <w15:appearance w15:val="hidden"/>
              </w:sdtPr>
              <w:sdtEndPr/>
              <w:sdtContent>
                <w:r w:rsidR="00176419" w:rsidRPr="00176419">
                  <w:rPr>
                    <w:lang w:bidi="es-ES"/>
                  </w:rPr>
                  <w:t>[Título]</w:t>
                </w:r>
              </w:sdtContent>
            </w:sdt>
          </w:p>
          <w:p w:rsidR="00176419" w:rsidRPr="00176419" w:rsidRDefault="00EF28B2" w:rsidP="00EF623A">
            <w:pPr>
              <w:pStyle w:val="Informacindedestinatario"/>
              <w:ind w:right="148"/>
            </w:pPr>
            <w:sdt>
              <w:sdtPr>
                <w:id w:val="-1371762988"/>
                <w:placeholder>
                  <w:docPart w:val="96C7A95019F14C0DAE4EEEB3698D061A"/>
                </w:placeholder>
                <w:temporary/>
                <w:showingPlcHdr/>
                <w15:appearance w15:val="hidden"/>
              </w:sdtPr>
              <w:sdtEndPr/>
              <w:sdtContent>
                <w:r w:rsidR="00176419" w:rsidRPr="00176419">
                  <w:rPr>
                    <w:lang w:bidi="es-ES"/>
                  </w:rPr>
                  <w:t>[Compañía]</w:t>
                </w:r>
              </w:sdtContent>
            </w:sdt>
          </w:p>
          <w:p w:rsidR="00176419" w:rsidRPr="00176419" w:rsidRDefault="00EF28B2" w:rsidP="00EF623A">
            <w:pPr>
              <w:pStyle w:val="Informacindedestinatario"/>
              <w:ind w:right="148"/>
            </w:pPr>
            <w:sdt>
              <w:sdtPr>
                <w:id w:val="-1451239978"/>
                <w:placeholder>
                  <w:docPart w:val="543D973B739244D39C7FEAFFE150B10A"/>
                </w:placeholder>
                <w:temporary/>
                <w:showingPlcHdr/>
                <w15:appearance w15:val="hidden"/>
              </w:sdtPr>
              <w:sdtEndPr/>
              <w:sdtContent>
                <w:r w:rsidR="00176419" w:rsidRPr="00176419">
                  <w:rPr>
                    <w:lang w:bidi="es-ES"/>
                  </w:rPr>
                  <w:t>[Dirección del destinatario]</w:t>
                </w:r>
              </w:sdtContent>
            </w:sdt>
          </w:p>
          <w:p w:rsidR="00176419" w:rsidRPr="00176419" w:rsidRDefault="00EF28B2" w:rsidP="00EF623A">
            <w:pPr>
              <w:pStyle w:val="Informacindedestinatario"/>
              <w:ind w:right="148"/>
            </w:pPr>
            <w:sdt>
              <w:sdtPr>
                <w:id w:val="-810639550"/>
                <w:placeholder>
                  <w:docPart w:val="37535B2EB82849A9B256B2AD7C240011"/>
                </w:placeholder>
                <w:temporary/>
                <w:showingPlcHdr/>
                <w15:appearance w15:val="hidden"/>
              </w:sdtPr>
              <w:sdtEndPr/>
              <w:sdtContent>
                <w:r w:rsidR="00176419" w:rsidRPr="00176419">
                  <w:rPr>
                    <w:lang w:bidi="es-ES"/>
                  </w:rPr>
                  <w:t>[Ciudad, provincia y código postal del destinatario]</w:t>
                </w:r>
              </w:sdtContent>
            </w:sdt>
          </w:p>
        </w:tc>
      </w:tr>
      <w:tr w:rsidR="00176419" w:rsidTr="00EF623A">
        <w:trPr>
          <w:jc w:val="center"/>
        </w:trPr>
        <w:tc>
          <w:tcPr>
            <w:tcW w:w="9214" w:type="dxa"/>
          </w:tcPr>
          <w:p w:rsidR="00176419" w:rsidRPr="00BF09B3" w:rsidRDefault="00176419" w:rsidP="006941E1">
            <w:pPr>
              <w:ind w:right="492"/>
            </w:pPr>
            <w:r w:rsidRPr="00BF09B3">
              <w:rPr>
                <w:lang w:bidi="es-ES"/>
              </w:rPr>
              <w:t xml:space="preserve">Estimado </w:t>
            </w:r>
            <w:sdt>
              <w:sdtPr>
                <w:id w:val="-1913855449"/>
                <w:placeholder>
                  <w:docPart w:val="2CB0B49D3FB64650AA84900D5AF5A1D9"/>
                </w:placeholder>
                <w:temporary/>
                <w:showingPlcHdr/>
                <w15:appearance w15:val="hidden"/>
              </w:sdtPr>
              <w:sdtEndPr/>
              <w:sdtContent>
                <w:r w:rsidRPr="00BF09B3">
                  <w:rPr>
                    <w:lang w:bidi="es-ES"/>
                  </w:rPr>
                  <w:t>Nombre del destinatario</w:t>
                </w:r>
              </w:sdtContent>
            </w:sdt>
            <w:r w:rsidRPr="00BF09B3">
              <w:rPr>
                <w:lang w:bidi="es-ES"/>
              </w:rPr>
              <w:t>:</w:t>
            </w:r>
          </w:p>
          <w:sdt>
            <w:sdtPr>
              <w:id w:val="-1896043186"/>
              <w:placeholder>
                <w:docPart w:val="9A1F832CFBC743DB87979A8AA0B65E0C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176419" w:rsidRPr="00296009" w:rsidRDefault="00176419" w:rsidP="006941E1">
                <w:pPr>
                  <w:ind w:right="492"/>
                  <w:rPr>
                    <w:color w:val="000000" w:themeColor="text1"/>
                  </w:rPr>
                </w:pPr>
                <w:r w:rsidRPr="00296009">
                  <w:rPr>
                    <w:color w:val="000000" w:themeColor="text1"/>
                    <w:lang w:bidi="es-ES"/>
                  </w:rPr>
                  <w:t>¿Busca un [</w:t>
                </w:r>
                <w:r w:rsidRPr="00296009">
                  <w:rPr>
                    <w:rStyle w:val="Textogris"/>
                    <w:color w:val="000000" w:themeColor="text1"/>
                    <w:lang w:bidi="es-ES"/>
                  </w:rPr>
                  <w:t>puesto de trabajo]</w:t>
                </w:r>
                <w:r w:rsidRPr="00296009">
                  <w:rPr>
                    <w:color w:val="000000" w:themeColor="text1"/>
                    <w:lang w:bidi="es-ES"/>
                  </w:rPr>
                  <w:t xml:space="preserve"> con:</w:t>
                </w:r>
              </w:p>
              <w:p w:rsidR="00176419" w:rsidRPr="000629D5" w:rsidRDefault="00176419" w:rsidP="006941E1">
                <w:pPr>
                  <w:pStyle w:val="Prrafodelista"/>
                  <w:numPr>
                    <w:ilvl w:val="0"/>
                    <w:numId w:val="2"/>
                  </w:numPr>
                  <w:ind w:right="492"/>
                </w:pPr>
                <w:r w:rsidRPr="000629D5">
                  <w:rPr>
                    <w:lang w:bidi="es-ES"/>
                  </w:rPr>
                  <w:t>[</w:t>
                </w:r>
                <w:r w:rsidRPr="000629D5">
                  <w:rPr>
                    <w:rStyle w:val="Textogris"/>
                    <w:lang w:bidi="es-ES"/>
                  </w:rPr>
                  <w:t>Número]</w:t>
                </w:r>
                <w:r w:rsidRPr="000629D5">
                  <w:rPr>
                    <w:lang w:bidi="es-ES"/>
                  </w:rPr>
                  <w:t xml:space="preserve"> años de experiencia en [</w:t>
                </w:r>
                <w:r w:rsidRPr="000629D5">
                  <w:rPr>
                    <w:rStyle w:val="Textogris"/>
                    <w:lang w:bidi="es-ES"/>
                  </w:rPr>
                  <w:t>área de experiencia]</w:t>
                </w:r>
                <w:r w:rsidRPr="000629D5">
                  <w:rPr>
                    <w:lang w:bidi="es-ES"/>
                  </w:rPr>
                  <w:t>?</w:t>
                </w:r>
              </w:p>
              <w:p w:rsidR="00176419" w:rsidRPr="000629D5" w:rsidRDefault="00176419" w:rsidP="006941E1">
                <w:pPr>
                  <w:pStyle w:val="Prrafodelista"/>
                  <w:numPr>
                    <w:ilvl w:val="0"/>
                    <w:numId w:val="2"/>
                  </w:numPr>
                  <w:ind w:right="492"/>
                </w:pPr>
                <w:r w:rsidRPr="000629D5">
                  <w:rPr>
                    <w:lang w:bidi="es-ES"/>
                  </w:rPr>
                  <w:t>¿Conocimiento de las últimas tecnologías en [</w:t>
                </w:r>
                <w:r w:rsidRPr="000629D5">
                  <w:rPr>
                    <w:rStyle w:val="Textogris"/>
                    <w:lang w:bidi="es-ES"/>
                  </w:rPr>
                  <w:t>industria o campo]</w:t>
                </w:r>
                <w:r w:rsidRPr="000629D5">
                  <w:rPr>
                    <w:lang w:bidi="es-ES"/>
                  </w:rPr>
                  <w:t>?</w:t>
                </w:r>
              </w:p>
              <w:p w:rsidR="00176419" w:rsidRPr="000629D5" w:rsidRDefault="00176419" w:rsidP="006941E1">
                <w:pPr>
                  <w:pStyle w:val="Prrafodelista"/>
                  <w:numPr>
                    <w:ilvl w:val="0"/>
                    <w:numId w:val="2"/>
                  </w:numPr>
                  <w:ind w:right="492"/>
                </w:pPr>
                <w:r w:rsidRPr="000629D5">
                  <w:rPr>
                    <w:lang w:bidi="es-ES"/>
                  </w:rPr>
                  <w:t>[¿Excelentes habilidades de comunicación oral y escrita?]</w:t>
                </w:r>
              </w:p>
              <w:p w:rsidR="00176419" w:rsidRPr="000629D5" w:rsidRDefault="00176419" w:rsidP="006941E1">
                <w:pPr>
                  <w:pStyle w:val="Prrafodelista"/>
                  <w:numPr>
                    <w:ilvl w:val="0"/>
                    <w:numId w:val="2"/>
                  </w:numPr>
                  <w:ind w:right="492"/>
                </w:pPr>
                <w:r w:rsidRPr="000629D5">
                  <w:rPr>
                    <w:lang w:bidi="es-ES"/>
                  </w:rPr>
                  <w:t>[¿Pasión por aprender y mejorar sus habilidades?]</w:t>
                </w:r>
              </w:p>
              <w:p w:rsidR="00176419" w:rsidRPr="00296009" w:rsidRDefault="00176419" w:rsidP="006941E1">
                <w:pPr>
                  <w:ind w:right="492"/>
                  <w:rPr>
                    <w:color w:val="000000" w:themeColor="text1"/>
                  </w:rPr>
                </w:pPr>
                <w:r w:rsidRPr="00296009">
                  <w:rPr>
                    <w:color w:val="000000" w:themeColor="text1"/>
                    <w:lang w:bidi="es-ES"/>
                  </w:rPr>
                  <w:t>Si es así, no necesita buscar más. Como puede ver en mi currículum adjunto, cumplo todos esos requisitos y muchos más.</w:t>
                </w:r>
              </w:p>
              <w:p w:rsidR="00176419" w:rsidRPr="00296009" w:rsidRDefault="00176419" w:rsidP="006941E1">
                <w:pPr>
                  <w:ind w:right="492"/>
                  <w:rPr>
                    <w:color w:val="000000" w:themeColor="text1"/>
                  </w:rPr>
                </w:pPr>
                <w:r w:rsidRPr="00296009">
                  <w:rPr>
                    <w:color w:val="000000" w:themeColor="text1"/>
                    <w:lang w:bidi="es-ES"/>
                  </w:rPr>
                  <w:t>Me gustaría hablar sobre oportunidades de trabajar con [</w:t>
                </w:r>
                <w:r w:rsidRPr="00296009">
                  <w:rPr>
                    <w:rStyle w:val="Textogris"/>
                    <w:color w:val="000000" w:themeColor="text1"/>
                    <w:lang w:bidi="es-ES"/>
                  </w:rPr>
                  <w:t>Nombre de la compañía]</w:t>
                </w:r>
                <w:r w:rsidRPr="00296009">
                  <w:rPr>
                    <w:color w:val="000000" w:themeColor="text1"/>
                    <w:lang w:bidi="es-ES"/>
                  </w:rPr>
                  <w:t>. Para programar una entrevista, póngase en contacto conmigo mediante mi número [</w:t>
                </w:r>
                <w:r w:rsidRPr="00296009">
                  <w:rPr>
                    <w:rStyle w:val="Textogris"/>
                    <w:color w:val="000000" w:themeColor="text1"/>
                    <w:lang w:bidi="es-ES"/>
                  </w:rPr>
                  <w:t>teléfono]</w:t>
                </w:r>
                <w:r w:rsidRPr="00296009">
                  <w:rPr>
                    <w:color w:val="000000" w:themeColor="text1"/>
                    <w:lang w:bidi="es-ES"/>
                  </w:rPr>
                  <w:t>. El mejor momento para ponerse en contacto conmigo es entre las [</w:t>
                </w:r>
                <w:r w:rsidRPr="00296009">
                  <w:rPr>
                    <w:rStyle w:val="Textogris"/>
                    <w:color w:val="000000" w:themeColor="text1"/>
                    <w:lang w:bidi="es-ES"/>
                  </w:rPr>
                  <w:t>primera hora disponible]</w:t>
                </w:r>
                <w:r w:rsidRPr="00296009">
                  <w:rPr>
                    <w:color w:val="000000" w:themeColor="text1"/>
                    <w:lang w:bidi="es-ES"/>
                  </w:rPr>
                  <w:t xml:space="preserve"> y las [</w:t>
                </w:r>
                <w:r w:rsidRPr="00296009">
                  <w:rPr>
                    <w:rStyle w:val="Textogris"/>
                    <w:color w:val="000000" w:themeColor="text1"/>
                    <w:lang w:bidi="es-ES"/>
                  </w:rPr>
                  <w:t>última hora disponible]</w:t>
                </w:r>
                <w:r w:rsidRPr="00296009">
                  <w:rPr>
                    <w:color w:val="000000" w:themeColor="text1"/>
                    <w:lang w:bidi="es-ES"/>
                  </w:rPr>
                  <w:t>, pero puede dejar un mensaje de voz en cualquier momento y le devolveré la llamada.</w:t>
                </w:r>
              </w:p>
              <w:p w:rsidR="00176419" w:rsidRDefault="00176419" w:rsidP="006941E1">
                <w:pPr>
                  <w:ind w:right="492"/>
                </w:pPr>
                <w:r w:rsidRPr="00296009">
                  <w:rPr>
                    <w:color w:val="000000" w:themeColor="text1"/>
                    <w:lang w:bidi="es-ES"/>
                  </w:rPr>
                  <w:t>Gracias por tomarse la molestia de revisar mi currículum. Espero hablar con usted pronto.</w:t>
                </w:r>
              </w:p>
            </w:sdtContent>
          </w:sdt>
          <w:p w:rsidR="00176419" w:rsidRPr="00BF09B3" w:rsidRDefault="00176419" w:rsidP="006941E1">
            <w:pPr>
              <w:ind w:right="492"/>
            </w:pPr>
          </w:p>
          <w:p w:rsidR="00176419" w:rsidRPr="00BF09B3" w:rsidRDefault="00176419" w:rsidP="006941E1">
            <w:pPr>
              <w:ind w:right="492"/>
            </w:pPr>
            <w:r w:rsidRPr="00BF09B3">
              <w:rPr>
                <w:lang w:bidi="es-ES"/>
              </w:rPr>
              <w:t>Atentamente,</w:t>
            </w:r>
          </w:p>
          <w:p w:rsidR="00176419" w:rsidRPr="00BF09B3" w:rsidRDefault="00176419" w:rsidP="006941E1">
            <w:pPr>
              <w:ind w:right="492"/>
            </w:pPr>
          </w:p>
          <w:sdt>
            <w:sdtPr>
              <w:id w:val="387619515"/>
              <w:placeholder>
                <w:docPart w:val="8F7E8B4E22F84ABDA7988DC4D169D11F"/>
              </w:placeholder>
              <w:temporary/>
              <w:showingPlcHdr/>
              <w15:appearance w15:val="hidden"/>
            </w:sdtPr>
            <w:sdtEndPr/>
            <w:sdtContent>
              <w:p w:rsidR="00176419" w:rsidRDefault="00176419" w:rsidP="006941E1">
                <w:pPr>
                  <w:ind w:right="492"/>
                </w:pPr>
                <w:r w:rsidRPr="00BF09B3">
                  <w:rPr>
                    <w:lang w:bidi="es-ES"/>
                  </w:rPr>
                  <w:t>[Su nombre]</w:t>
                </w:r>
              </w:p>
            </w:sdtContent>
          </w:sdt>
          <w:p w:rsidR="00176419" w:rsidRDefault="00176419" w:rsidP="006941E1">
            <w:pPr>
              <w:ind w:right="492"/>
            </w:pPr>
          </w:p>
          <w:sdt>
            <w:sdtPr>
              <w:id w:val="1417443802"/>
              <w:placeholder>
                <w:docPart w:val="3106600C4E9C40149A5DC8D42982BBF9"/>
              </w:placeholder>
              <w:temporary/>
              <w:showingPlcHdr/>
              <w15:appearance w15:val="hidden"/>
            </w:sdtPr>
            <w:sdtEndPr/>
            <w:sdtContent>
              <w:p w:rsidR="00176419" w:rsidRDefault="00176419" w:rsidP="006941E1">
                <w:pPr>
                  <w:ind w:right="492"/>
                </w:pPr>
                <w:r w:rsidRPr="000629D5">
                  <w:rPr>
                    <w:lang w:bidi="es-ES"/>
                  </w:rPr>
                  <w:t>Adjunto</w:t>
                </w:r>
              </w:p>
            </w:sdtContent>
          </w:sdt>
        </w:tc>
      </w:tr>
    </w:tbl>
    <w:p w:rsidR="00BA3253" w:rsidRDefault="00BA3253">
      <w:r w:rsidRPr="00BA325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8FC03B" wp14:editId="30F4598C">
                <wp:simplePos x="0" y="0"/>
                <wp:positionH relativeFrom="column">
                  <wp:posOffset>4303395</wp:posOffset>
                </wp:positionH>
                <wp:positionV relativeFrom="page">
                  <wp:posOffset>1095375</wp:posOffset>
                </wp:positionV>
                <wp:extent cx="1894205" cy="0"/>
                <wp:effectExtent l="0" t="0" r="0" b="0"/>
                <wp:wrapNone/>
                <wp:docPr id="12" name="Conector recto 45" descr="elemento decorativ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1F1DF4" id="Conector recto 45" o:spid="_x0000_s1026" alt="elemento decorativo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85pt,86.25pt" to="48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Wc+QEAAFcEAAAOAAAAZHJzL2Uyb0RvYy54bWysVMmO2zAMvRfoPwi6N3aCmSI14swhg+ml&#10;y6DLBygylQiQREHSZPn7UnTi6QYULXqRTYp85Hukvbo7eScOkLLF0Mv5rJUCgsbBhl0vv355eLWU&#10;IhcVBuUwQC/PkOXd+uWL1TF2sMA9ugGSIJCQu2Ps5b6U2DVN1nvwKs8wQqBLg8mrQmbaNUNSR0L3&#10;rlm07evmiGmICTXkTN778VKuGd8Y0OWjMRmKcL2k3gqfic9tPZv1SnW7pOLe6ksb6h+68MoGKjpB&#10;3auixFOyv0B5qxNmNGWm0TdojNXAHIjNvP2Jzee9isBcSJwcJ5ny/4PVHw6PSdiBZreQIihPM9rQ&#10;pHTBJFJ9iJtbKQbImlQDBx4C+QbQmFSxB2TWcCrvciEtm2PMHWPWCfDrJjwmuqlWjo+pinQyydcn&#10;0RcnnsV5mgVBCU3O+fLNzaKl0vp61zwnxpTLW0Av6ksvnQ1VJtWpw6UN1V1DqtuFemZ0dniwzrFR&#10;Fww2LomDotXY7uYM4J78exxG3/K2bXlBqDDvYw0nij8gkVXRmfdIj4mWs4Ox8icwJG8lxAUmoLGG&#10;0pr0nNc1ZCSKrmmGupwS2z8nXuJrKvDS/03ylMGVMZQp2duA6XfVy+nashnjrwqMvKsEWxzOPHiW&#10;hraXGV6+tPp5fG9z+vP/YP0NAAD//wMAUEsDBBQABgAIAAAAIQCcBKxf3wAAAAsBAAAPAAAAZHJz&#10;L2Rvd25yZXYueG1sTI9BS8NAEIXvgv9hGcGL2I0tZmvMphRB6sFLY3ufZMckmN0N2W0T/fWOIOhx&#10;3vt4816+mW0vzjSGzjsNd4sEBLnam841Gg5vz7drECGiM9h7Rxo+KcCmuLzIMTN+cns6l7ERHOJC&#10;hhraGIdMylC3ZDEs/ECOvXc/Wox8jo00I04cbnu5TJJUWuwcf2hxoKeW6o/yZDXscD29DjfJ6iWt&#10;D+FYfa3K43an9fXVvH0EEWmOfzD81OfqUHCnyp+cCaLXkCqlGGVDLe9BMPGgUl5X/SqyyOX/DcU3&#10;AAAA//8DAFBLAQItABQABgAIAAAAIQC2gziS/gAAAOEBAAATAAAAAAAAAAAAAAAAAAAAAABbQ29u&#10;dGVudF9UeXBlc10ueG1sUEsBAi0AFAAGAAgAAAAhADj9If/WAAAAlAEAAAsAAAAAAAAAAAAAAAAA&#10;LwEAAF9yZWxzLy5yZWxzUEsBAi0AFAAGAAgAAAAhAA/W5Zz5AQAAVwQAAA4AAAAAAAAAAAAAAAAA&#10;LgIAAGRycy9lMm9Eb2MueG1sUEsBAi0AFAAGAAgAAAAhAJwErF/fAAAACwEAAA8AAAAAAAAAAAAA&#10;AAAAUwQAAGRycy9kb3ducmV2LnhtbFBLBQYAAAAABAAEAPMAAABfBQAAAAA=&#10;" strokecolor="#d8d8d8 [2732]" strokeweight=".5pt">
                <v:stroke joinstyle="miter"/>
                <w10:wrap anchory="page"/>
              </v:line>
            </w:pict>
          </mc:Fallback>
        </mc:AlternateContent>
      </w:r>
      <w:r w:rsidRPr="00BA325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EFFE9" wp14:editId="291C1FF6">
                <wp:simplePos x="0" y="0"/>
                <wp:positionH relativeFrom="column">
                  <wp:posOffset>4303935</wp:posOffset>
                </wp:positionH>
                <wp:positionV relativeFrom="page">
                  <wp:posOffset>1414780</wp:posOffset>
                </wp:positionV>
                <wp:extent cx="1894205" cy="0"/>
                <wp:effectExtent l="0" t="0" r="0" b="0"/>
                <wp:wrapNone/>
                <wp:docPr id="1" name="Conector recto 45" descr="elemento decorativ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86930C" id="Conector recto 45" o:spid="_x0000_s1026" alt="elemento decorativo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9pt,111.4pt" to="488.0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KG+QEAAFYEAAAOAAAAZHJzL2Uyb0RvYy54bWysVMmO2zAMvRfoPwi6N3aCmSI14swhg+ml&#10;y6DLBygSlQiQREPSZPn7UnTi6QYULXqRTYp85Hukvbo7BS8OkLLD2Mv5rJUCokbj4q6XX788vFpK&#10;kYuKRnmM0MszZHm3fvlidRw6WOAevYEkCCTm7jj0cl/K0DVN1nsIKs9wgEiXFlNQhcy0a0xSR0IP&#10;vlm07evmiMkMCTXkTN778VKuGd9a0OWjtRmK8L2k3gqfic9tPZv1SnW7pIa905c21D90EZSLVHSC&#10;uldFiafkfoEKTifMaMtMY2jQWqeBORCbefsTm897NQBzIXHyMMmU/x+s/nB4TMIZmp0UUQUa0YYG&#10;pQsmkepD3NxKYSBrEg08BIjkM6AxqeIOyKThVN7lQlI2xyF3DFkHwK+b+Jjoplp5eExVo5NNoT6J&#10;vTjxKM7TKAhKaHLOl29uFi2V1te75jlxSLm8BQyivvTSu1hVUp06XNpQ3TWkun2sZ0bvzIPzno26&#10;X7DxSRwUbcZ2N2cA/xTeoxl9y9u25f2gwryONZwo/oBEVkVn3iM9JlrOHsbKn8CSupUQF5iAxhpK&#10;a9JzXreQkSi6plnqckps/5x4ia+pwDv/N8lTBlfGWKbk4CKm31Uvp2vLdoy/KjDyrhJs0Zx58CwN&#10;LS8zvHxo9ev43ub059/B+hsAAAD//wMAUEsDBBQABgAIAAAAIQBjKK+G3wAAAAsBAAAPAAAAZHJz&#10;L2Rvd25yZXYueG1sTI9BS8NAEIXvgv9hGcGL2E1TSGqaTSmC1IMXY3ufZMckNLsbstsm+usdQbC3&#10;mTeP977Jt7PpxYVG3zmrYLmIQJCtne5so+Dw8fK4BuEDWo29s6Tgizxsi9ubHDPtJvtOlzI0gkOs&#10;z1BBG8KQSenrlgz6hRvI8u3TjQYDr2Mj9YgTh5texlGUSIOd5YYWB3puqT6VZ6Ngj+vpbXiIVq9J&#10;ffDH6ntVHnd7pe7v5t0GRKA5/JvhF5/RoWCmyp2t9qJXkKQpowcFcRzzwI6nNFmCqP4UWeTy+ofi&#10;BwAA//8DAFBLAQItABQABgAIAAAAIQC2gziS/gAAAOEBAAATAAAAAAAAAAAAAAAAAAAAAABbQ29u&#10;dGVudF9UeXBlc10ueG1sUEsBAi0AFAAGAAgAAAAhADj9If/WAAAAlAEAAAsAAAAAAAAAAAAAAAAA&#10;LwEAAF9yZWxzLy5yZWxzUEsBAi0AFAAGAAgAAAAhAFJ6Yob5AQAAVgQAAA4AAAAAAAAAAAAAAAAA&#10;LgIAAGRycy9lMm9Eb2MueG1sUEsBAi0AFAAGAAgAAAAhAGMor4bfAAAACwEAAA8AAAAAAAAAAAAA&#10;AAAAUwQAAGRycy9kb3ducmV2LnhtbFBLBQYAAAAABAAEAPMAAABfBQAAAAA=&#10;" strokecolor="#d8d8d8 [2732]" strokeweight=".5pt">
                <v:stroke joinstyle="miter"/>
                <w10:wrap anchory="page"/>
              </v:line>
            </w:pict>
          </mc:Fallback>
        </mc:AlternateContent>
      </w:r>
      <w:r w:rsidRPr="00BA325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9FBB8" wp14:editId="3702DA83">
                <wp:simplePos x="0" y="0"/>
                <wp:positionH relativeFrom="column">
                  <wp:posOffset>795130</wp:posOffset>
                </wp:positionH>
                <mc:AlternateContent>
                  <mc:Choice Requires="wp14">
                    <wp:positionV relativeFrom="page">
                      <wp14:pctPosVOffset>17600</wp14:pctPosVOffset>
                    </wp:positionV>
                  </mc:Choice>
                  <mc:Fallback>
                    <wp:positionV relativeFrom="page">
                      <wp:posOffset>1881505</wp:posOffset>
                    </wp:positionV>
                  </mc:Fallback>
                </mc:AlternateContent>
                <wp:extent cx="2029968" cy="292608"/>
                <wp:effectExtent l="0" t="0" r="0" b="0"/>
                <wp:wrapNone/>
                <wp:docPr id="15" name="Cuadro de texto 14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0E961D4-0A47-4917-824E-78D847ED7E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968" cy="29260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-71211478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A3253" w:rsidRPr="00176419" w:rsidRDefault="00176419" w:rsidP="00176419">
                                <w:pPr>
                                  <w:pStyle w:val="Subttulo"/>
                                </w:pPr>
                                <w:r w:rsidRPr="00176419">
                                  <w:rPr>
                                    <w:lang w:val="es-ES" w:bidi="es-ES"/>
                                  </w:rPr>
                                  <w:t>[Puesto de trabajo]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9FBB8" id="Cuadro de texto 14" o:spid="_x0000_s1027" type="#_x0000_t202" style="position:absolute;margin-left:62.6pt;margin-top:0;width:159.85pt;height:23.05pt;z-index:251668480;visibility:visible;mso-wrap-style:square;mso-width-percent:0;mso-height-percent:0;mso-top-percent:176;mso-wrap-distance-left:9pt;mso-wrap-distance-top:0;mso-wrap-distance-right:9pt;mso-wrap-distance-bottom:0;mso-position-horizontal:absolute;mso-position-horizontal-relative:text;mso-position-vertical-relative:page;mso-width-percent:0;mso-height-percent:0;mso-top-percent:176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/0O6AEAAKQDAAAOAAAAZHJzL2Uyb0RvYy54bWysU8GOmzAQvVfqP1i+E4iXTRMUsmqyoapU&#10;bStt9wMcYwISeFzbCURV/71jE7JVe1v1Yp7H9sx7M4/1w9C15CyNbUDldD5LKJFKQNmoY05fvhfR&#10;khLruCp5C0rm9CItfdi8f7fudSYZ1NCW0hBMomzW65zWzuksjq2oZcftDLRUeFiB6bjDrTnGpeE9&#10;Zu/amCXJIu7BlNqAkNZi9HE8pJuQv6qkcF+rykpH2pwiNxdWE9aDX+PNmmdHw3XdiCsN/gYWHW8U&#10;Fr2leuSOk5Np/knVNcKAhcrNBHQxVFUjZNCAaubJX2qea65l0ILNsfrWJvv/0oqn8zdDmhJnd0+J&#10;4h3OaHfipQFSSuLk4IDM0yAN8RfrvEhEo7ifRcG29/sijQpEUZps02i7T1dRwe6We/ah2LG7xS/f&#10;5Di8Cu/jXtss1PVTCvBZIwk3bGFAHv66j1sM+mpDZTr/xWYRPMcpXm6T80wEBlnCVqsFek3gGVux&#10;RbK8Vp1ea2PdJwkd8SCnBp0RVPEzkhoJTld8MQVF07Y+/krFIzcchrFdE80DlBdk36OHcmp/nLiR&#10;lLSfFQ7JG24CZgKHCRjX7mC0JVeiBnSlcCaQsvrjySGDQMyXHYtc2aAVQkOvtvVe+3Mfbr3+XJvf&#10;AAAA//8DAFBLAwQUAAYACAAAACEAiW8S2d0AAAAHAQAADwAAAGRycy9kb3ducmV2LnhtbEyPwU7D&#10;MBBE70j9B2srcUHUaZRaEOJUFRKCCwdakHp04yWJiNdp7DTh71lOcNvRjGbfFNvZdeKCQ2g9aViv&#10;EhBIlbct1RreD0+3dyBCNGRN5wk1fGOAbbm4Kkxu/URveNnHWnAJhdxoaGLscylD1aAzYeV7JPY+&#10;/eBMZDnU0g5m4nLXyTRJlHSmJf7QmB4fG6y+9qPT8HITq40c5/iaquPzUR3Uh5vOWl8v590DiIhz&#10;/AvDLz6jQ8lMJz+SDaJjnW5SjmrgRWxnWXYP4sSHWoMsC/mfv/wBAAD//wMAUEsBAi0AFAAGAAgA&#10;AAAhALaDOJL+AAAA4QEAABMAAAAAAAAAAAAAAAAAAAAAAFtDb250ZW50X1R5cGVzXS54bWxQSwEC&#10;LQAUAAYACAAAACEAOP0h/9YAAACUAQAACwAAAAAAAAAAAAAAAAAvAQAAX3JlbHMvLnJlbHNQSwEC&#10;LQAUAAYACAAAACEAYLv9DugBAACkAwAADgAAAAAAAAAAAAAAAAAuAgAAZHJzL2Uyb0RvYy54bWxQ&#10;SwECLQAUAAYACAAAACEAiW8S2d0AAAAHAQAADwAAAAAAAAAAAAAAAABCBAAAZHJzL2Rvd25yZXYu&#10;eG1sUEsFBgAAAAAEAAQA8wAAAEwFAAAAAA==&#10;" filled="f" stroked="f">
                <v:textbox style="mso-fit-shape-to-text:t" inset="0,0,0,0">
                  <w:txbxContent>
                    <w:sdt>
                      <w:sdtPr>
                        <w:id w:val="-71211478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A3253" w:rsidRPr="00176419" w:rsidRDefault="00176419" w:rsidP="00176419">
                          <w:pPr>
                            <w:pStyle w:val="Subttulo"/>
                          </w:pPr>
                          <w:r w:rsidRPr="00176419">
                            <w:rPr>
                              <w:lang w:val="es-ES" w:bidi="es-ES"/>
                            </w:rPr>
                            <w:t>[Puesto de trabajo]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0235B" wp14:editId="4336E506">
                <wp:simplePos x="0" y="0"/>
                <wp:positionH relativeFrom="column">
                  <wp:posOffset>4281645</wp:posOffset>
                </wp:positionH>
                <wp:positionV relativeFrom="page">
                  <wp:posOffset>1161415</wp:posOffset>
                </wp:positionV>
                <wp:extent cx="1949450" cy="161925"/>
                <wp:effectExtent l="0" t="0" r="0" b="0"/>
                <wp:wrapNone/>
                <wp:docPr id="36" name="Cuadro de texto 35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66BBA5D-450E-4A12-B09E-BAD86BB155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155158201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A3253" w:rsidRDefault="00176419" w:rsidP="00176419">
                                <w:pPr>
                                  <w:pStyle w:val="Informacindecontacto"/>
                                </w:pPr>
                                <w:r w:rsidRPr="00176419">
                                  <w:rPr>
                                    <w:lang w:val="es-ES" w:bidi="es-ES"/>
                                  </w:rPr>
                                  <w:t>[Su correo electrónico]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0235B" id="Cuadro de texto 35" o:spid="_x0000_s1028" type="#_x0000_t202" style="position:absolute;margin-left:337.15pt;margin-top:91.45pt;width:153.5pt;height:12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Vq4gEAAJcDAAAOAAAAZHJzL2Uyb0RvYy54bWysU9uO2jAQfa/Uf7D8HhJCoEtEWBWWVJWq&#10;3ZW2/QDjOCRS7HFtQ4JW/feODWGr7VvVF+d4xjPnzCWr+0F25CSMbUEVdDpJKBGKQ9WqQ0F/fC+j&#10;O0qsY6piHShR0LOw9H798cOq17lIoYGuEoZgEmXzXhe0cU7ncWx5IySzE9BCobMGI5nDqznElWE9&#10;ZpddnCbJIu7BVNoAF9ai9eHipOuQv64Fd091bYUjXUFRmwunCefen/F6xfKDYbpp+VUG+wcVkrUK&#10;SW+pHphj5Gjav1LJlhuwULsJBxlDXbdchBqwmmnyrpqXhmkRasHmWH1rk/1/afnj6dmQtirobEGJ&#10;YhJntD2yygCpBHFicEBm81Aa4m/W+SIRXYp7Lct0M9+VWVQiirJkk0WbXbaMynR2t0s/ldt0tvjl&#10;mxyHqBAf99rmgddPKcAXjSLcsIEBd8g/93aLRs821Eb6LzaLoB+neL5NzivhPmiZLbM5ujj6povp&#10;Mp1fWcdobaz7IkASDwpqcDNCVeyEoi4CxyeeTEHZdp23v0nxyA37IbQrHWXuoTqj+h53qKD255EZ&#10;QUn3VeGQ/MKNwIxgPwLjui2EtfSEVn8+OiQNWjzTJe9VAE4/9PC6qX69/ryHV2//0/o3AAAA//8D&#10;AFBLAwQUAAYACAAAACEAYOwsHd4AAAALAQAADwAAAGRycy9kb3ducmV2LnhtbEyPwU7DMAyG70i8&#10;Q2QkLmhLW6bRlqYTQnDhxuDCLWu8tiJxqiZry54ec2JH+//1+XO1W5wVE46h96QgXScgkBpvemoV&#10;fH68rnIQIWoy2npCBT8YYFdfX1W6NH6md5z2sRUMoVBqBV2MQyllaDp0Oqz9gMTZ0Y9ORx7HVppR&#10;zwx3VmZJspVO98QXOj3gc4fN9/7kFGyXl+HurcBsPjd2oq9zmkZMlbq9WZ4eQURc4n8Z/vRZHWp2&#10;OvgTmSAsMx4291zlIM8KENwo8pQ3BwVZkm9A1pW8/KH+BQAA//8DAFBLAQItABQABgAIAAAAIQC2&#10;gziS/gAAAOEBAAATAAAAAAAAAAAAAAAAAAAAAABbQ29udGVudF9UeXBlc10ueG1sUEsBAi0AFAAG&#10;AAgAAAAhADj9If/WAAAAlAEAAAsAAAAAAAAAAAAAAAAALwEAAF9yZWxzLy5yZWxzUEsBAi0AFAAG&#10;AAgAAAAhAILCNWriAQAAlwMAAA4AAAAAAAAAAAAAAAAALgIAAGRycy9lMm9Eb2MueG1sUEsBAi0A&#10;FAAGAAgAAAAhAGDsLB3eAAAACwEAAA8AAAAAAAAAAAAAAAAAPAQAAGRycy9kb3ducmV2LnhtbFBL&#10;BQYAAAAABAAEAPMAAABHBQAAAAA=&#10;" filled="f" stroked="f">
                <v:textbox style="mso-fit-shape-to-text:t" inset="0,0,0,0">
                  <w:txbxContent>
                    <w:sdt>
                      <w:sdtPr>
                        <w:id w:val="1551582017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A3253" w:rsidRDefault="00176419" w:rsidP="00176419">
                          <w:pPr>
                            <w:pStyle w:val="Informacindecontacto"/>
                          </w:pPr>
                          <w:r w:rsidRPr="00176419">
                            <w:rPr>
                              <w:lang w:val="es-ES" w:bidi="es-ES"/>
                            </w:rPr>
                            <w:t>[Su correo electrónico]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371E9" wp14:editId="4D268652">
                <wp:simplePos x="0" y="0"/>
                <wp:positionH relativeFrom="column">
                  <wp:posOffset>4281644</wp:posOffset>
                </wp:positionH>
                <wp:positionV relativeFrom="page">
                  <wp:posOffset>845185</wp:posOffset>
                </wp:positionV>
                <wp:extent cx="1942465" cy="161925"/>
                <wp:effectExtent l="0" t="0" r="0" b="0"/>
                <wp:wrapNone/>
                <wp:docPr id="35" name="Cuadro de texto 34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3792266-AB51-4FDD-934A-EF6C8B01C2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-164974502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A3253" w:rsidRDefault="00176419" w:rsidP="00176419">
                                <w:pPr>
                                  <w:pStyle w:val="Informacindecontacto"/>
                                </w:pPr>
                                <w:r w:rsidRPr="00176419">
                                  <w:rPr>
                                    <w:lang w:val="es-ES" w:bidi="es-ES"/>
                                  </w:rPr>
                                  <w:t>[Su número de teléfono]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E371E9" id="Cuadro de texto 34" o:spid="_x0000_s1029" type="#_x0000_t202" style="position:absolute;margin-left:337.15pt;margin-top:66.55pt;width:152.95pt;height:1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La4AEAAJcDAAAOAAAAZHJzL2Uyb0RvYy54bWysU8GO0zAQvSPxD5bvadI0Lduo6Yp2G4SE&#10;FqSFD3Adp4kUe4ztNqkQ/87YaboIboiL8zzjmXlvZrJ5HGRHLsLYFlRB57OEEqE4VK06FfTb1zJ6&#10;oMQ6pirWgRIFvQpLH7dv32x6nYsUGugqYQgmUTbvdUEb53Qex5Y3QjI7Ay0UOmswkjm8mlNcGdZj&#10;dtnFaZKs4h5MpQ1wYS1an0Yn3Yb8dS24+1zXVjjSFRS5uXCacB79GW83LD8ZppuW32iwf2AhWauw&#10;6D3VE3OMnE37VyrZcgMWajfjIGOo65aLoAHVzJM/1Lw0TIugBZtj9b1N9v+l5c+XL4a0VUEXS0oU&#10;kzij/ZlVBkgliBODA7LIgjTEn6zzIhGN4n6UZbpbHsosKhFFWbLLot0hW0dlung4pO/KfbpY/fRN&#10;jkNUiI97bfNQ108pwBeNJNywgwF3yD/3dotGX22ojfRfbBZBP07xep+cZ8J90DpLsxUq4Oibr+br&#10;dHmrOkVrY90HAZJ4UFCDmxFUsQuSGglOT3wxBWXbdd7+SsUjNxyHsV0TzSNUV2Tf4w4V1H4/MyMo&#10;6T4qHJJfuAmYCRwnYFy3h7CWvqDV788OiwYuvtKY90YApx96eNtUv16/38Or1/9p+wsAAP//AwBQ&#10;SwMEFAAGAAgAAAAhACH/HyTeAAAACwEAAA8AAABkcnMvZG93bnJldi54bWxMj8FOhDAQhu8mvkMz&#10;Jl6MWwqKLFI2xujFm6sXb106ApFOCe0C7tM7nvQ48//55ptqt7pBzDiF3pMGtUlAIDXe9tRqeH97&#10;vi5AhGjImsETavjGALv6/KwypfULveK8j61gCIXSaOhiHEspQ9OhM2HjRyTOPv3kTORxaqWdzMJw&#10;N8g0SXLpTE98oTMjPnbYfO2PTkO+Po1XL1tMl1MzzPRxUiqi0vryYn24BxFxjX9l+NVndajZ6eCP&#10;ZIMYmHF3k3GVgyxTILixLZIUxIE3t0UOsq7k/x/qHwAAAP//AwBQSwECLQAUAAYACAAAACEAtoM4&#10;kv4AAADhAQAAEwAAAAAAAAAAAAAAAAAAAAAAW0NvbnRlbnRfVHlwZXNdLnhtbFBLAQItABQABgAI&#10;AAAAIQA4/SH/1gAAAJQBAAALAAAAAAAAAAAAAAAAAC8BAABfcmVscy8ucmVsc1BLAQItABQABgAI&#10;AAAAIQCelRLa4AEAAJcDAAAOAAAAAAAAAAAAAAAAAC4CAABkcnMvZTJvRG9jLnhtbFBLAQItABQA&#10;BgAIAAAAIQAh/x8k3gAAAAsBAAAPAAAAAAAAAAAAAAAAADoEAABkcnMvZG93bnJldi54bWxQSwUG&#10;AAAAAAQABADzAAAARQUAAAAA&#10;" filled="f" stroked="f">
                <v:textbox style="mso-fit-shape-to-text:t" inset="0,0,0,0">
                  <w:txbxContent>
                    <w:sdt>
                      <w:sdtPr>
                        <w:id w:val="-1649745029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A3253" w:rsidRDefault="00176419" w:rsidP="00176419">
                          <w:pPr>
                            <w:pStyle w:val="Informacindecontacto"/>
                          </w:pPr>
                          <w:r w:rsidRPr="00176419">
                            <w:rPr>
                              <w:lang w:val="es-ES" w:bidi="es-ES"/>
                            </w:rPr>
                            <w:t>[Su número de teléfono]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  <w:lang w:val="es-CL" w:eastAsia="es-CL"/>
        </w:rPr>
        <w:drawing>
          <wp:anchor distT="0" distB="0" distL="114300" distR="114300" simplePos="0" relativeHeight="251660288" behindDoc="0" locked="0" layoutInCell="1" allowOverlap="1" wp14:anchorId="3D5CD35B" wp14:editId="239728E5">
            <wp:simplePos x="0" y="0"/>
            <wp:positionH relativeFrom="column">
              <wp:posOffset>3996055</wp:posOffset>
            </wp:positionH>
            <wp:positionV relativeFrom="page">
              <wp:posOffset>836295</wp:posOffset>
            </wp:positionV>
            <wp:extent cx="164465" cy="190500"/>
            <wp:effectExtent l="0" t="0" r="6985" b="0"/>
            <wp:wrapNone/>
            <wp:docPr id="24" name="Gráfico 23" descr="Icono teléfon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8355993-40E7-4C4B-8201-13AD2536E2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áfico 23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8355993-40E7-4C4B-8201-13AD2536E2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253">
        <w:rPr>
          <w:noProof/>
          <w:lang w:val="es-CL" w:eastAsia="es-CL"/>
        </w:rPr>
        <w:drawing>
          <wp:anchor distT="0" distB="0" distL="114300" distR="114300" simplePos="0" relativeHeight="251661312" behindDoc="0" locked="0" layoutInCell="1" allowOverlap="1" wp14:anchorId="01BFE42F" wp14:editId="79088E8A">
            <wp:simplePos x="0" y="0"/>
            <wp:positionH relativeFrom="column">
              <wp:posOffset>3980815</wp:posOffset>
            </wp:positionH>
            <wp:positionV relativeFrom="page">
              <wp:posOffset>1138555</wp:posOffset>
            </wp:positionV>
            <wp:extent cx="220980" cy="220980"/>
            <wp:effectExtent l="0" t="0" r="7620" b="7620"/>
            <wp:wrapNone/>
            <wp:docPr id="28" name="Gráfico 27" descr="Icono símbolo arroba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7442E5E-54F3-4EEC-BC04-0316892CC1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áfico 27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7442E5E-54F3-4EEC-BC04-0316892CC1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253">
        <w:rPr>
          <w:noProof/>
          <w:lang w:val="es-CL" w:eastAsia="es-CL"/>
        </w:rPr>
        <w:drawing>
          <wp:anchor distT="0" distB="0" distL="114300" distR="114300" simplePos="0" relativeHeight="251662336" behindDoc="0" locked="0" layoutInCell="1" allowOverlap="1" wp14:anchorId="05A586BB" wp14:editId="58512A8F">
            <wp:simplePos x="0" y="0"/>
            <wp:positionH relativeFrom="column">
              <wp:posOffset>3980815</wp:posOffset>
            </wp:positionH>
            <wp:positionV relativeFrom="page">
              <wp:posOffset>1449070</wp:posOffset>
            </wp:positionV>
            <wp:extent cx="220980" cy="220980"/>
            <wp:effectExtent l="0" t="0" r="7620" b="7620"/>
            <wp:wrapNone/>
            <wp:docPr id="30" name="Gráfico 29" descr="Icono Web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23B3F23-259E-471E-A65C-ED41BCE96A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áfico 29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23B3F23-259E-471E-A65C-ED41BCE96A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25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4E93E" wp14:editId="75A93FF5">
                <wp:simplePos x="0" y="0"/>
                <wp:positionH relativeFrom="column">
                  <wp:posOffset>723265</wp:posOffset>
                </wp:positionH>
                <mc:AlternateContent>
                  <mc:Choice Requires="wp14">
                    <wp:positionV relativeFrom="page">
                      <wp14:pctPosVOffset>8300</wp14:pctPosVOffset>
                    </wp:positionV>
                  </mc:Choice>
                  <mc:Fallback>
                    <wp:positionV relativeFrom="page">
                      <wp:posOffset>887095</wp:posOffset>
                    </wp:positionV>
                  </mc:Fallback>
                </mc:AlternateContent>
                <wp:extent cx="2743200" cy="384048"/>
                <wp:effectExtent l="0" t="0" r="0" b="0"/>
                <wp:wrapNone/>
                <wp:docPr id="14" name="Cuadro de texto 1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C303BFA-D494-476E-9E4A-A6B0F1F7C6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840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-102562692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A3253" w:rsidRPr="00176419" w:rsidRDefault="00176419" w:rsidP="00176419">
                                <w:pPr>
                                  <w:pStyle w:val="Puesto"/>
                                </w:pPr>
                                <w:r w:rsidRPr="00176419">
                                  <w:rPr>
                                    <w:lang w:val="es-ES" w:bidi="es-ES"/>
                                  </w:rPr>
                                  <w:t>[Nombre]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E93E" id="Cuadro de texto 13" o:spid="_x0000_s1030" type="#_x0000_t202" style="position:absolute;margin-left:56.95pt;margin-top:0;width:3in;height:30.25pt;z-index:251659264;visibility:visible;mso-wrap-style:square;mso-width-percent:0;mso-height-percent:0;mso-top-percent:83;mso-wrap-distance-left:9pt;mso-wrap-distance-top:0;mso-wrap-distance-right:9pt;mso-wrap-distance-bottom:0;mso-position-horizontal:absolute;mso-position-horizontal-relative:text;mso-position-vertical-relative:page;mso-width-percent:0;mso-height-percent:0;mso-top-percent:83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Qw4QEAAJcDAAAOAAAAZHJzL2Uyb0RvYy54bWysU9FumzAUfZ/Uf7D8TiDA2gyFVE0apknT&#10;NqndBzjGBCTs69pOIJr277t2Qjqtb1NfzPG1fc85916W96PsyVEY24Eq6XyWUCIUh7pT+5L+fK6i&#10;BSXWMVWzHpQo6UlYer+6+bAcdCFSaKGvhSGYRNli0CVtndNFHFveCsnsDLRQeNiAkczh1uzj2rAB&#10;s8s+TpPkNh7A1NoAF9Zi9PF8SFchf9MI7r43jRWO9CVFbS6sJqw7v8arJSv2hum24xcZ7D9USNYp&#10;JL2memSOkYPp3qSSHTdgoXEzDjKGpum4CB7QzTz5x81Ty7QIXrA4Vl/LZN8vLf92/GFIV2PvckoU&#10;k9ijzYHVBkgtiBOjAzLPgjXEX63zJhGdzf2qqnT9cVvlUYUoypN1Hq23+aeoSrPFNr2rNml2+9sX&#10;OQ6vwvt40LYIvL5LAT5pFOHGNYyow1/3cYtBzzY2RvovFovgOXbxdO2cV8IxmN7lGY4DJRzPskWe&#10;5IsL6/RaG+s+C5DEg5IanIzgih1R1FngdMWTKai6vvfxVykeuXE3hnLlk8wd1CdUP+AMldS+HJgR&#10;lPRfFDbJD9wEzAR2EzCu30AYS09o9cPBIWnQ4pnOeS8CsPuhhpdJ9eP19z7cev2fVn8AAAD//wMA&#10;UEsDBBQABgAIAAAAIQBH2fxm2wAAAAcBAAAPAAAAZHJzL2Rvd25yZXYueG1sTI9BS8QwEIXvgv8h&#10;jOBF3DTutmhtuojgRRCxruAx24xNsZmUJtvt/nvHkx4/3uPNN9V28YOYcYp9IA1qlYFAaoPtqdOw&#10;e3+6vgURkyFrhkCo4YQRtvX5WWVKG470hnOTOsEjFEujwaU0llLG1qE3cRVGJM6+wuRNYpw6aSdz&#10;5HE/yJssK6Q3PfEFZ0Z8dNh+Nwev4Xnn1s2n8i/F1alZgprVK20+tL68WB7uQSRc0l8ZfvVZHWp2&#10;2ocD2SgGZrW+46oG/ojjfJMz7jUUWQ6yruR///oHAAD//wMAUEsBAi0AFAAGAAgAAAAhALaDOJL+&#10;AAAA4QEAABMAAAAAAAAAAAAAAAAAAAAAAFtDb250ZW50X1R5cGVzXS54bWxQSwECLQAUAAYACAAA&#10;ACEAOP0h/9YAAACUAQAACwAAAAAAAAAAAAAAAAAvAQAAX3JlbHMvLnJlbHNQSwECLQAUAAYACAAA&#10;ACEA6HTUMOEBAACXAwAADgAAAAAAAAAAAAAAAAAuAgAAZHJzL2Uyb0RvYy54bWxQSwECLQAUAAYA&#10;CAAAACEAR9n8ZtsAAAAHAQAADwAAAAAAAAAAAAAAAAA7BAAAZHJzL2Rvd25yZXYueG1sUEsFBgAA&#10;AAAEAAQA8wAAAEMFAAAAAA==&#10;" filled="f" stroked="f">
                <v:textbox style="mso-fit-shape-to-text:t" inset="0,0,0,0">
                  <w:txbxContent>
                    <w:sdt>
                      <w:sdtPr>
                        <w:id w:val="-1025626929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A3253" w:rsidRPr="00176419" w:rsidRDefault="00176419" w:rsidP="00176419">
                          <w:pPr>
                            <w:pStyle w:val="Puesto"/>
                          </w:pPr>
                          <w:r w:rsidRPr="00176419">
                            <w:rPr>
                              <w:lang w:val="es-ES" w:bidi="es-ES"/>
                            </w:rPr>
                            <w:t>[Nombre]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8E7EE6" wp14:editId="79077E08">
                <wp:simplePos x="0" y="0"/>
                <wp:positionH relativeFrom="column">
                  <wp:posOffset>723720</wp:posOffset>
                </wp:positionH>
                <mc:AlternateContent>
                  <mc:Choice Requires="wp14">
                    <wp:positionV relativeFrom="page">
                      <wp14:pctPosVOffset>12400</wp14:pctPosVOffset>
                    </wp:positionV>
                  </mc:Choice>
                  <mc:Fallback>
                    <wp:positionV relativeFrom="page">
                      <wp:posOffset>1325245</wp:posOffset>
                    </wp:positionV>
                  </mc:Fallback>
                </mc:AlternateContent>
                <wp:extent cx="2752344" cy="384048"/>
                <wp:effectExtent l="0" t="0" r="0" b="0"/>
                <wp:wrapNone/>
                <wp:docPr id="60" name="Cuadro de texto 59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6E94DAC-4132-4C69-9723-68DDB2FD14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344" cy="3840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137951092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A3253" w:rsidRDefault="00176419" w:rsidP="00176419">
                                <w:pPr>
                                  <w:pStyle w:val="Puesto"/>
                                </w:pPr>
                                <w:r w:rsidRPr="00176419">
                                  <w:rPr>
                                    <w:lang w:val="es-ES" w:bidi="es-ES"/>
                                  </w:rPr>
                                  <w:t>[Apellidos]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E7EE6" id="Cuadro de texto 59" o:spid="_x0000_s1031" type="#_x0000_t202" style="position:absolute;margin-left:57pt;margin-top:0;width:216.7pt;height:30.25pt;z-index:251666432;visibility:visible;mso-wrap-style:square;mso-width-percent:0;mso-height-percent:0;mso-top-percent:124;mso-wrap-distance-left:9pt;mso-wrap-distance-top:0;mso-wrap-distance-right:9pt;mso-wrap-distance-bottom:0;mso-position-horizontal:absolute;mso-position-horizontal-relative:text;mso-position-vertical-relative:page;mso-width-percent:0;mso-height-percent:0;mso-top-percent:124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2vB4gEAAJcDAAAOAAAAZHJzL2Uyb0RvYy54bWysU0Fu2zAQvBfoHwjeZSmy7DiC5aB2rKJA&#10;0QZI+gCaoiwBIpchaUtG0b93SVtO0NyCXqjhktyZ2V0t7wfZkaMwtgVV0JtJQolQHKpW7Qv667mM&#10;FpRYx1TFOlCioCdh6f3q86dlr3ORQgNdJQzBJMrmvS5o45zO49jyRkhmJ6CFwsMajGQOt2YfV4b1&#10;mF12cZok87gHU2kDXFiL0YfzIV2F/HUtuPtZ11Y40hUUtbmwmrDu/BqvlizfG6abll9ksA+okKxV&#10;SHpN9cAcIwfTvkslW27AQu0mHGQMdd1yETygm5vkHzdPDdMieMHiWH0tk/1/afmP46MhbVXQOZZH&#10;MYk92hxYZYBUgjgxOCCzu2AN8XfrvElEZ3O/yzJdz7ZlFpWIoixZZ9F6m91FZTpdbNPbcpNO5398&#10;kePwKryPe23zwOu7FOCTRhFuWMOAM+Sv+7jFoGcbaiP9F4tF8Bxlnq6d80o4BtPbWTrNMko4nk0X&#10;WZItLqzja22s+ypAEg8KanAygit2RFFngeMVT6agbLvOx1+leOSG3RDKNRtl7qA6ofoeZ6ig9uXA&#10;jKCk+6awSX7gRmBGsBuBcd0Gwlh6Qqu/HBySBi2e6Zz3IgC7H2p4mVQ/Xm/34dbr/7T6CwAA//8D&#10;AFBLAwQUAAYACAAAACEAWG/Zc90AAAAHAQAADwAAAGRycy9kb3ducmV2LnhtbEyPQU+DQBCF7yb+&#10;h82YeLMLSluDLI2SmEZ7sjb2OoURiOwsYZeC/97xpJeXvLzJe99km9l26kyDbx0biBcRKOLSVS3X&#10;Bg7vzzf3oHxArrBzTAa+ycMmv7zIMK3cxG903odaSQn7FA00IfSp1r5syKJfuJ5Ysk83WAxih1pX&#10;A05Sbjt9G0UrbbFlWWiwp6Kh8ms/WgMvxwM+bcu7tR6L1+2xiOsdf0zGXF/Njw+gAs3h7xh+8QUd&#10;cmE6uZErrzrxcSK/BAOiEi+TdQLqZGAVLUHnmf7Pn/8AAAD//wMAUEsBAi0AFAAGAAgAAAAhALaD&#10;OJL+AAAA4QEAABMAAAAAAAAAAAAAAAAAAAAAAFtDb250ZW50X1R5cGVzXS54bWxQSwECLQAUAAYA&#10;CAAAACEAOP0h/9YAAACUAQAACwAAAAAAAAAAAAAAAAAvAQAAX3JlbHMvLnJlbHNQSwECLQAUAAYA&#10;CAAAACEAAE9rweIBAACXAwAADgAAAAAAAAAAAAAAAAAuAgAAZHJzL2Uyb0RvYy54bWxQSwECLQAU&#10;AAYACAAAACEAWG/Zc90AAAAHAQAADwAAAAAAAAAAAAAAAAA8BAAAZHJzL2Rvd25yZXYueG1sUEsF&#10;BgAAAAAEAAQA8wAAAEYFAAAAAA==&#10;" filled="f" stroked="f">
                <v:textbox style="mso-fit-shape-to-text:t" inset="0,0,0,0">
                  <w:txbxContent>
                    <w:sdt>
                      <w:sdtPr>
                        <w:id w:val="1379510929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A3253" w:rsidRDefault="00176419" w:rsidP="00176419">
                          <w:pPr>
                            <w:pStyle w:val="Puesto"/>
                          </w:pPr>
                          <w:r w:rsidRPr="00176419">
                            <w:rPr>
                              <w:lang w:val="es-ES" w:bidi="es-ES"/>
                            </w:rPr>
                            <w:t>[Apellidos]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</w:p>
    <w:sectPr w:rsidR="00BA3253" w:rsidSect="001F6CDA">
      <w:headerReference w:type="default" r:id="rId1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8B2" w:rsidRDefault="00EF28B2" w:rsidP="00BA3253">
      <w:pPr>
        <w:spacing w:after="0" w:line="240" w:lineRule="auto"/>
      </w:pPr>
      <w:r>
        <w:separator/>
      </w:r>
    </w:p>
  </w:endnote>
  <w:endnote w:type="continuationSeparator" w:id="0">
    <w:p w:rsidR="00EF28B2" w:rsidRDefault="00EF28B2" w:rsidP="00BA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8B2" w:rsidRDefault="00EF28B2" w:rsidP="00BA3253">
      <w:pPr>
        <w:spacing w:after="0" w:line="240" w:lineRule="auto"/>
      </w:pPr>
      <w:r>
        <w:separator/>
      </w:r>
    </w:p>
  </w:footnote>
  <w:footnote w:type="continuationSeparator" w:id="0">
    <w:p w:rsidR="00EF28B2" w:rsidRDefault="00EF28B2" w:rsidP="00BA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253" w:rsidRDefault="00BA3253">
    <w:pPr>
      <w:pStyle w:val="Encabezado"/>
    </w:pPr>
    <w:r w:rsidRPr="00BA3253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73A850" wp14:editId="7E280C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36046" cy="9563762"/>
              <wp:effectExtent l="0" t="0" r="0" b="0"/>
              <wp:wrapNone/>
              <wp:docPr id="6" name="Grupo 5" descr="elemento decorativo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AA4848E-0CA1-431E-8BC1-2DF0311D2A1A}"/>
                  </a:ext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6046" cy="9563762"/>
                        <a:chOff x="226800" y="226800"/>
                        <a:chExt cx="6393514" cy="8690399"/>
                      </a:xfrm>
                    </wpg:grpSpPr>
                    <wps:wsp>
                      <wps:cNvPr id="3" name="Rectángulo 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583D5DD-3AD8-405C-97EA-66C8A29B9C59}"/>
                          </a:ext>
                        </a:extLst>
                      </wps:cNvPr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Rectángulo 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BE195E3-385B-493E-991E-1C7031D48682}"/>
                          </a:ext>
                        </a:extLst>
                      </wps:cNvPr>
                      <wps:cNvSpPr/>
                      <wps:spPr>
                        <a:xfrm>
                          <a:off x="1306286" y="1533600"/>
                          <a:ext cx="2861188" cy="45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Rectángulo 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FB055DE-32A6-430F-AF14-59F526648313}"/>
                          </a:ext>
                        </a:extLst>
                      </wps:cNvPr>
                      <wps:cNvSpPr/>
                      <wps:spPr>
                        <a:xfrm>
                          <a:off x="226800" y="3402575"/>
                          <a:ext cx="3196028" cy="5287825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" name="Rectángulo 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019056E-CC6E-4C51-80AE-CD1911026969}"/>
                          </a:ext>
                        </a:extLst>
                      </wps:cNvPr>
                      <wps:cNvSpPr/>
                      <wps:spPr>
                        <a:xfrm>
                          <a:off x="684001" y="2249144"/>
                          <a:ext cx="5703342" cy="64412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" name="Rectángulo 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D662CEA-419F-4A2B-8C1E-D04F6F2EBBAD}"/>
                          </a:ext>
                        </a:extLst>
                      </wps:cNvPr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9" name="Rectángulo 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A87E0D-9D8C-4E98-9096-8E2C74730425}"/>
                          </a:ext>
                        </a:extLst>
                      </wps:cNvPr>
                      <wps:cNvSpPr/>
                      <wps:spPr>
                        <a:xfrm>
                          <a:off x="226800" y="680400"/>
                          <a:ext cx="1079486" cy="108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0" name="Rectángulo 1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EFD0A2E-07B1-4B68-BECF-6E8FE91390B7}"/>
                          </a:ext>
                        </a:extLst>
                      </wps:cNvPr>
                      <wps:cNvSpPr/>
                      <wps:spPr>
                        <a:xfrm>
                          <a:off x="451800" y="1760400"/>
                          <a:ext cx="854485" cy="22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1" name="Rectángulo 1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989F6AD-A322-429C-B4E3-490A6713ADC8}"/>
                          </a:ext>
                        </a:extLst>
                      </wps:cNvPr>
                      <wps:cNvSpPr/>
                      <wps:spPr>
                        <a:xfrm>
                          <a:off x="1077685" y="1533600"/>
                          <a:ext cx="228600" cy="453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90500</wp14:pctWidth>
              </wp14:sizeRelH>
              <wp14:sizeRelV relativeFrom="page">
                <wp14:pctHeight>95100</wp14:pctHeight>
              </wp14:sizeRelV>
            </wp:anchor>
          </w:drawing>
        </mc:Choice>
        <mc:Fallback>
          <w:pict>
            <v:group w14:anchorId="46CB17FC" id="Grupo 5" o:spid="_x0000_s1026" alt="elemento decorativo" style="position:absolute;margin-left:0;margin-top:0;width:554pt;height:753.05pt;z-index:251659264;mso-width-percent:905;mso-height-percent:951;mso-position-horizontal:center;mso-position-horizontal-relative:page;mso-position-vertical:center;mso-position-vertical-relative:page;mso-width-percent:905;mso-height-percent:951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1OnvQQAAJMdAAAOAAAAZHJzL2Uyb0RvYy54bWzsWdtu4zYQfS/QfxD07liUqJsRZ7FO7Lz0&#10;sthtP4CRqAtAiQIpxwmKfky/ZX+sQ1JS5FhIsc5u3Wb9YlMUOZzbmRmOLt89VMy6p0KWvF7a6MKx&#10;LVonPC3rfGn//ttmFtmWbEmdEsZrurQfqbTfXf34w+WuWVCXF5ylVFhApJaLXbO0i7ZtFvO5TApa&#10;EXnBG1rDy4yLirTwKPJ5KsgOqFds7jpOMN9xkTaCJ1RKmL0xL+0rTT/LaNL+mmWSthZb2sBbq3+F&#10;/r1Tv/OrS7LIBWmKMunYIEdwUZGyhkMHUjekJdZWlAekqjIRXPKsvUh4NedZViZUywDSIOeZNLeC&#10;bxstS77Y5c2gJlDtMz0dTTb55f6DsMp0aQe2VZMKTHQrtg23fNtKqUxAVZTRitYth+eEC9KW91yL&#10;Sh/an2SrhIaREfaPzcZd+esNnm1gNMPOCs9WaxzPNq4Xrd1wc+16wZ9G6U+brlHk3YSbYLbCcTTD&#10;3sqbxThazVDoRivfff8+WGO9aa6P0ofOd02+0MwrU+vhrWg+NR8EWFRN5OZJsfeQiUr9g7atB236&#10;x8H0iosEJkPHCxwMOkjgXewHXhi4hs+kAA9S+1w3iBzwIVjQDbXzJMW6oxF4secjbGhEQex4caxo&#10;ANuGBc30wNiuAZeXT1aVr7Pqp4I0VDuLNIrRVvV6q34EKHz+q863jFve6+23b4ruRKV5PRzsIBcS&#10;TDJhBOyjKWX25ghQEL2oSrJohGxvKa8sNVjaAuTTYpF7cBCj9X6JOl9yVqabkjH9oMILvWbCuicQ&#10;GO5ypLeybfUzT81c7DtgbENHRyO1XNtyjxKrFb2aK8pmsZoBQ/eS61H7yKhax+qPNAO7KG/SJw6U&#10;zaEkSQBphhlZkJSaacXKNC+aoKKcwfkD7Y7AvpA9bcNlt15tpTpMDpudlxgzm4cd+mRet8Pmqqy5&#10;mCLAQKruZLO+V5JRjdLSHU8fIRaJll1zE61JnRQcIlDSCr1ZrQLEGDf75tABIJuAOIYO1sKBmx4f&#10;+l4LHeQ5gRtBqIJAhHwP4laXxnrwwEuEIki8KpZhv18whKEvxs7g3sqDlc33IPDMhxWYjKVHq+Ds&#10;My7eCC6gMjjEhX96XIzys4cd1w995YemOlEp3kNx4LgdLHw3CiNXrzgeF1A3Dikll11EyKXVcMjl&#10;LuByMpZ+WbbJpZKhJ4pUJpikasK710FP7QK5BqZYWVtEleQ+NhQsmRBGoezr88pYlnNSy95qUgun&#10;wBueHrxBBI6JuuIaxwjjffD6UKB72DU5LcAYuX7Q+Xpf3vfV3lcqCA9yWJ/8hmx4Tmpvp9iDtHCY&#10;1KL/AC76OyWUcqMr5VNW67OeqvWerqXH57RR0QZ13tQVwtxcCGsKYq4n4fmqNLpM7t+zvo+rUjyF&#10;nvj06OnBAdiA3g1kmP2kgpwQGk1d0wc50JAwK87oAQ0M2NeV5LnRoBvU36RHh6CpeJh8YLa7vZyu&#10;1TDq0qEQ+qPPART5GEdwH/z3ko9pbZ2Tj7q46U7MVIbuGzDfR/JBcG2YgI/xlNN26pwwhD72C506&#10;aNUBpr5ao+6fizfT+j/j5/+BH/3BCL78mWaO+UqpPi2On2E8/pZ69TcAAAD//wMAUEsDBBQABgAI&#10;AAAAIQDO6v3C2gAAAAcBAAAPAAAAZHJzL2Rvd25yZXYueG1sTI9BT8MwDIXvSPyHyEjcWFIkxlaa&#10;ThOwEwiJgrRr1pimInFKk23l3+NxgYvlp2c9f69aTcGLA46pj6ShmCkQSG20PXUa3t82VwsQKRuy&#10;xkdCDd+YYFWfn1WmtPFIr3hocic4hFJpNLich1LK1DoMJs3igMTeRxyDySzHTtrRHDk8eHmt1FwG&#10;0xN/cGbAe4ftZ7MPGtpH69Ze5Yfb9PTynJYNfcXNVuvLi2l9ByLjlP+O4YTP6FAz0y7uySbhNXCR&#10;/DtPXqEWrHe83ah5AbKu5H/++gcAAP//AwBQSwECLQAUAAYACAAAACEAtoM4kv4AAADhAQAAEwAA&#10;AAAAAAAAAAAAAAAAAAAAW0NvbnRlbnRfVHlwZXNdLnhtbFBLAQItABQABgAIAAAAIQA4/SH/1gAA&#10;AJQBAAALAAAAAAAAAAAAAAAAAC8BAABfcmVscy8ucmVsc1BLAQItABQABgAIAAAAIQC6M1OnvQQA&#10;AJMdAAAOAAAAAAAAAAAAAAAAAC4CAABkcnMvZTJvRG9jLnhtbFBLAQItABQABgAIAAAAIQDO6v3C&#10;2gAAAAcBAAAPAAAAAAAAAAAAAAAAABcHAABkcnMvZG93bnJldi54bWxQSwUGAAAAAAQABADzAAAA&#10;HggAAAAA&#10;">
              <v:rect id="Rectángulo 3" o:spid="_x0000_s1027" style="position:absolute;left:4518;top:2268;width:61685;height:86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9YG8QA&#10;AADaAAAADwAAAGRycy9kb3ducmV2LnhtbESPQWvCQBSE7wX/w/IEb3VjpKGmrkECohcPtaHQ2zP7&#10;mgSzb2N2NfHfdwuFHoeZ+YZZZ6NpxZ1611hWsJhHIIhLqxuuFBQfu+dXEM4ja2wtk4IHOcg2k6c1&#10;ptoO/E73k69EgLBLUUHtfZdK6cqaDLq57YiD9217gz7IvpK6xyHATSvjKEqkwYbDQo0d5TWVl9PN&#10;KIiL8SUejrvV51dx3kfJ7ZrHlCg1m47bNxCeRv8f/msftIIl/F4JN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vWBvEAAAA2gAAAA8AAAAAAAAAAAAAAAAAmAIAAGRycy9k&#10;b3ducmV2LnhtbFBLBQYAAAAABAAEAPUAAACJAwAAAAA=&#10;" fillcolor="#f2f2f2 [3052]" stroked="f" strokeweight="1pt"/>
              <v:rect id="Rectángulo 4" o:spid="_x0000_s1028" style="position:absolute;left:13062;top:15336;width:28612;height:4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g+sAA&#10;AADaAAAADwAAAGRycy9kb3ducmV2LnhtbESPQYvCMBSE78L+h/CEvWmqLLpUo8iCIOzJKu710TzT&#10;YvMSm2yt/94IgsdhZr5hluveNqKjNtSOFUzGGQji0umajYLjYTv6BhEissbGMSm4U4D16mOwxFy7&#10;G++pK6IRCcIhRwVVjD6XMpQVWQxj54mTd3atxZhka6Ru8ZbgtpHTLJtJizWnhQo9/VRUXop/q8DM&#10;dmf/N8Hu+it9cTLFdT7vUKnPYb9ZgIjUx3f41d5pBV/wvJJugF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fYg+sAAAADaAAAADwAAAAAAAAAAAAAAAACYAgAAZHJzL2Rvd25y&#10;ZXYueG1sUEsFBgAAAAAEAAQA9QAAAIUDAAAAAA==&#10;" filled="f" strokecolor="white [3212]" strokeweight="1pt"/>
              <v:rect id="Rectángulo 5" o:spid="_x0000_s1029" style="position:absolute;left:2268;top:34025;width:31960;height:52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MQUcIA&#10;AADaAAAADwAAAGRycy9kb3ducmV2LnhtbESPUWvCMBSF3wX/Q7jCXmSmbmyMahQRBEFX0fkDLs1d&#10;U9bclCat8d+bwWCPh3POdzjLdbSNGKjztWMF81kGgrh0uuZKwfVr9/wBwgdkjY1jUnAnD+vVeLTE&#10;XLsbn2m4hEokCPscFZgQ2lxKXxqy6GeuJU7et+sshiS7SuoObwluG/mSZe/SYs1pwWBLW0Plz6W3&#10;CvjUD/Ezno598VqE7XAoDJZTpZ4mcbMAESiG//Bfe68VvMHvlXQ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BRwgAAANoAAAAPAAAAAAAAAAAAAAAAAJgCAABkcnMvZG93&#10;bnJldi54bWxQSwUGAAAAAAQABAD1AAAAhwMAAAAA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ángulo 7" o:spid="_x0000_s1030" style="position:absolute;left:6840;top:22491;width:57033;height:6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mEI8QA&#10;AADaAAAADwAAAGRycy9kb3ducmV2LnhtbESPT2sCMRTE74V+h/AKXopmdaHK1ihaKHjpwT+Ix8fm&#10;dRPcvCybuLv20zcFocdhZn7DLNeDq0VHbbCeFUwnGQji0mvLlYLT8XO8ABEissbaMym4U4D16vlp&#10;iYX2Pe+pO8RKJAiHAhWYGJtCylAachgmviFO3rdvHcYk20rqFvsEd7WcZdmbdGg5LRhs6MNQeT3c&#10;nIKve57vutf82p9sXtkfedmejVdq9DJs3kFEGuJ/+NHeaQVz+LuSb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JhCPEAAAA2gAAAA8AAAAAAAAAAAAAAAAAmAIAAGRycy9k&#10;b3ducmV2LnhtbFBLBQYAAAAABAAEAPUAAACJAwAAAAA=&#10;" fillcolor="white [3212]" stroked="f" strokeweight="1pt"/>
              <v:rect id="Rectángulo 8" o:spid="_x0000_s1031" style="position:absolute;left:63935;top:86903;width:2268;height:2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t3MAA&#10;AADaAAAADwAAAGRycy9kb3ducmV2LnhtbERPTWvCQBC9C/0PyxR6041FRKKrFKu2ejOx9TpkxyQ0&#10;Oxuz2yT+e/cgeHy878WqN5VoqXGlZQXjUQSCOLO65FzBKd0OZyCcR9ZYWSYFN3KwWr4MFhhr2/GR&#10;2sTnIoSwi1FB4X0dS+myggy6ka2JA3exjUEfYJNL3WAXwk0l36NoKg2WHBoKrGldUPaX/BsFevd7&#10;3n+WeJjq6+TLb35OnPYbpd5e+485CE+9f4of7m+tIGwNV8IN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Cdt3MAAAADaAAAADwAAAAAAAAAAAAAAAACYAgAAZHJzL2Rvd25y&#10;ZXYueG1sUEsFBgAAAAAEAAQA9QAAAIUDAAAAAA==&#10;" fillcolor="#1dd9ff [3205]" stroked="f" strokeweight="1pt">
                <v:fill opacity="49087f"/>
              </v:rect>
              <v:rect id="Rectángulo 9" o:spid="_x0000_s1032" style="position:absolute;left:2268;top:6804;width:10794;height:10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vIR8MA&#10;AADaAAAADwAAAGRycy9kb3ducmV2LnhtbESPS2/CMBCE75X4D9Yi9VYcUBWVFINQScvjxqu9ruJt&#10;EjVep7EL5t9jpEocRzPzjWYyC6YRJ+pcbVnBcJCAIC6srrlUcNi/P72AcB5ZY2OZFFzIwWzae5hg&#10;pu2Zt3Ta+VJECLsMFVTet5mUrqjIoBvYljh637Yz6KPsSqk7PEe4aeQoSVJpsOa4UGFLbxUVP7s/&#10;o0B/fH6tFzVuUv37vPT58cD7kCv12A/zVxCegr+H/9srrWAMtyvxBs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vIR8MAAADaAAAADwAAAAAAAAAAAAAAAACYAgAAZHJzL2Rv&#10;d25yZXYueG1sUEsFBgAAAAAEAAQA9QAAAIgDAAAAAA==&#10;" fillcolor="#1dd9ff [3205]" stroked="f" strokeweight="1pt">
                <v:fill opacity="49087f"/>
              </v:rect>
              <v:rect id="Rectángulo 10" o:spid="_x0000_s1033" style="position:absolute;left:4518;top:17604;width:8544;height:2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Ahb8UA&#10;AADbAAAADwAAAGRycy9kb3ducmV2LnhtbESPQUvDQBCF70L/wzKCN7tRVErabbEBoQEvpr30NmSn&#10;2dTsbNhd2+ivdw6Ctxnem/e+WW0mP6gLxdQHNvAwL0ARt8H23Bk47N/uF6BSRrY4BCYD35Rgs57d&#10;rLC04cofdGlypySEU4kGXM5jqXVqHXlM8zASi3YK0WOWNXbaRrxKuB/0Y1G8aI89S4PDkSpH7Wfz&#10;5Q3Uuanqd3f8OT9P22rY1Yv4dEjG3N1Or0tQmab8b/673lnBF3r5RQ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CFvxQAAANsAAAAPAAAAAAAAAAAAAAAAAJgCAABkcnMv&#10;ZG93bnJldi54bWxQSwUGAAAAAAQABAD1AAAAigMAAAAA&#10;" fillcolor="#ff0174 [3204]" stroked="f" strokeweight="1pt">
                <v:fill opacity="49087f"/>
              </v:rect>
              <v:rect id="Rectángulo 11" o:spid="_x0000_s1034" style="position:absolute;left:10776;top:15336;width:2286;height:4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j++cMA&#10;AADbAAAADwAAAGRycy9kb3ducmV2LnhtbERPTWsCMRC9C/0PYQQvolkVSlmNYguVFtqDVhRvw2a6&#10;WbqZLEl0V399Uyh4m8f7nMWqs7W4kA+VYwWTcQaCuHC64lLB/ut19AQiRGSNtWNScKUAq+VDb4G5&#10;di1v6bKLpUghHHJUYGJscilDYchiGLuGOHHfzluMCfpSao9tCre1nGbZo7RYcWow2NCLoeJnd7YK&#10;4vPNvWf1yTTH6/BjM/Pt4bNslRr0u/UcRKQu3sX/7jed5k/g75d0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j++cMAAADbAAAADwAAAAAAAAAAAAAAAACYAgAAZHJzL2Rv&#10;d25yZXYueG1sUEsFBgAAAAAEAAQA9QAAAIgDAAAAAA==&#10;" fillcolor="#c8ff17 [3206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92954"/>
    <w:multiLevelType w:val="hybridMultilevel"/>
    <w:tmpl w:val="761A2C98"/>
    <w:lvl w:ilvl="0" w:tplc="3FC4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2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82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48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25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A0MDI1MjUzNjE0NbVU0lEKTi0uzszPAykwrgUAWphOnSwAAAA="/>
  </w:docVars>
  <w:rsids>
    <w:rsidRoot w:val="00812B4A"/>
    <w:rsid w:val="000B55F3"/>
    <w:rsid w:val="00176419"/>
    <w:rsid w:val="001E189B"/>
    <w:rsid w:val="001F6CDA"/>
    <w:rsid w:val="0024595B"/>
    <w:rsid w:val="002C11C9"/>
    <w:rsid w:val="002F10E6"/>
    <w:rsid w:val="0045614D"/>
    <w:rsid w:val="00547468"/>
    <w:rsid w:val="00631F17"/>
    <w:rsid w:val="00662ADC"/>
    <w:rsid w:val="006941E1"/>
    <w:rsid w:val="00696538"/>
    <w:rsid w:val="007C16E3"/>
    <w:rsid w:val="007F053E"/>
    <w:rsid w:val="00812B4A"/>
    <w:rsid w:val="008F2E01"/>
    <w:rsid w:val="009A1903"/>
    <w:rsid w:val="00B56A80"/>
    <w:rsid w:val="00BA3253"/>
    <w:rsid w:val="00CD1D13"/>
    <w:rsid w:val="00CD5B1D"/>
    <w:rsid w:val="00CF4E65"/>
    <w:rsid w:val="00D174A1"/>
    <w:rsid w:val="00EF28B2"/>
    <w:rsid w:val="00EF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9C6D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D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D1D13"/>
  </w:style>
  <w:style w:type="paragraph" w:styleId="Piedepgina">
    <w:name w:val="footer"/>
    <w:basedOn w:val="Normal"/>
    <w:link w:val="PiedepginaC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D1D13"/>
  </w:style>
  <w:style w:type="paragraph" w:styleId="NormalWeb">
    <w:name w:val="Normal (Web)"/>
    <w:basedOn w:val="Normal"/>
    <w:uiPriority w:val="99"/>
    <w:semiHidden/>
    <w:unhideWhenUsed/>
    <w:rsid w:val="00BA32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76419"/>
    <w:pPr>
      <w:spacing w:line="240" w:lineRule="auto"/>
      <w:ind w:left="720"/>
      <w:contextualSpacing/>
    </w:pPr>
    <w:rPr>
      <w:rFonts w:eastAsiaTheme="minorEastAsia" w:cs="Times New Roman"/>
      <w:szCs w:val="24"/>
    </w:rPr>
  </w:style>
  <w:style w:type="paragraph" w:styleId="Puesto">
    <w:name w:val="Title"/>
    <w:basedOn w:val="NormalWeb"/>
    <w:next w:val="Normal"/>
    <w:link w:val="PuestoCar"/>
    <w:uiPriority w:val="10"/>
    <w:qFormat/>
    <w:rsid w:val="00176419"/>
    <w:pPr>
      <w:spacing w:before="0" w:beforeAutospacing="0" w:after="0" w:afterAutospacing="0" w:line="600" w:lineRule="exact"/>
    </w:pPr>
    <w:rPr>
      <w:rFonts w:asciiTheme="majorHAnsi" w:hAnsiTheme="majorHAnsi" w:cstheme="minorBid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customStyle="1" w:styleId="PuestoCar">
    <w:name w:val="Puesto Car"/>
    <w:basedOn w:val="Fuentedeprrafopredeter"/>
    <w:link w:val="Puesto"/>
    <w:uiPriority w:val="10"/>
    <w:rsid w:val="00176419"/>
    <w:rPr>
      <w:rFonts w:asciiTheme="majorHAnsi" w:eastAsiaTheme="minorEastAsia" w:hAnsiTheme="majorHAns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styleId="Textodelmarcadordeposicin">
    <w:name w:val="Placeholder Text"/>
    <w:basedOn w:val="Fuentedeprrafopredeter"/>
    <w:uiPriority w:val="99"/>
    <w:semiHidden/>
    <w:rsid w:val="00176419"/>
    <w:rPr>
      <w:color w:val="808080"/>
    </w:rPr>
  </w:style>
  <w:style w:type="paragraph" w:customStyle="1" w:styleId="Informacindecontacto">
    <w:name w:val="Información de contacto"/>
    <w:basedOn w:val="NormalWeb"/>
    <w:qFormat/>
    <w:rsid w:val="00176419"/>
    <w:pPr>
      <w:spacing w:before="0" w:beforeAutospacing="0" w:after="0" w:afterAutospacing="0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Subttulo">
    <w:name w:val="Subtitle"/>
    <w:basedOn w:val="NormalWeb"/>
    <w:next w:val="Normal"/>
    <w:link w:val="SubttuloCar"/>
    <w:uiPriority w:val="11"/>
    <w:qFormat/>
    <w:rsid w:val="00176419"/>
    <w:pPr>
      <w:spacing w:before="0" w:beforeAutospacing="0" w:after="0" w:afterAutospacing="0"/>
    </w:pPr>
    <w:rPr>
      <w:rFonts w:ascii="Gill Sans MT" w:hAnsi="Gill Sans MT" w:cstheme="minorBidi"/>
      <w:color w:val="000000" w:themeColor="text1"/>
      <w:kern w:val="24"/>
      <w:sz w:val="40"/>
      <w:szCs w:val="40"/>
      <w:lang w:val="en-ZA"/>
    </w:rPr>
  </w:style>
  <w:style w:type="character" w:customStyle="1" w:styleId="SubttuloCar">
    <w:name w:val="Subtítulo Car"/>
    <w:basedOn w:val="Fuentedeprrafopredeter"/>
    <w:link w:val="Subttulo"/>
    <w:uiPriority w:val="11"/>
    <w:rsid w:val="00176419"/>
    <w:rPr>
      <w:rFonts w:ascii="Gill Sans MT" w:eastAsiaTheme="minorEastAsia" w:hAnsi="Gill Sans MT"/>
      <w:color w:val="000000" w:themeColor="text1"/>
      <w:kern w:val="24"/>
      <w:sz w:val="40"/>
      <w:szCs w:val="40"/>
      <w:lang w:val="en-ZA"/>
    </w:rPr>
  </w:style>
  <w:style w:type="table" w:styleId="Tablaconcuadrcula">
    <w:name w:val="Table Grid"/>
    <w:basedOn w:val="Tablanormal"/>
    <w:uiPriority w:val="39"/>
    <w:rsid w:val="0017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reccin">
    <w:name w:val="Dirección"/>
    <w:basedOn w:val="Normal"/>
    <w:semiHidden/>
    <w:qFormat/>
    <w:rsid w:val="00176419"/>
    <w:pPr>
      <w:spacing w:after="0" w:line="276" w:lineRule="auto"/>
      <w:ind w:right="360"/>
    </w:pPr>
    <w:rPr>
      <w:rFonts w:eastAsiaTheme="minorEastAsia"/>
      <w:color w:val="FFFFFF" w:themeColor="background1"/>
      <w:sz w:val="24"/>
      <w:szCs w:val="24"/>
      <w:lang w:eastAsia="ja-JP"/>
    </w:rPr>
  </w:style>
  <w:style w:type="paragraph" w:customStyle="1" w:styleId="Informacindedestinatario">
    <w:name w:val="Información de destinatario"/>
    <w:basedOn w:val="Direccin"/>
    <w:qFormat/>
    <w:rsid w:val="00176419"/>
    <w:pPr>
      <w:ind w:right="0"/>
      <w:jc w:val="right"/>
    </w:pPr>
    <w:rPr>
      <w:color w:val="auto"/>
    </w:rPr>
  </w:style>
  <w:style w:type="character" w:customStyle="1" w:styleId="Textogris">
    <w:name w:val="Texto gris"/>
    <w:basedOn w:val="Fuentedeprrafopredeter"/>
    <w:uiPriority w:val="4"/>
    <w:semiHidden/>
    <w:qFormat/>
    <w:rsid w:val="0017641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GF\AppData\Roaming\Microsoft\Plantillas\Carta%20de%20presentaci&#243;n%20nota%20r&#225;pi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34091BACE3406E8A93FB8BDC84C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FB49D-5F58-4612-8336-8E528BC75DF4}"/>
      </w:docPartPr>
      <w:docPartBody>
        <w:p w:rsidR="00000000" w:rsidRDefault="008A71CF">
          <w:pPr>
            <w:pStyle w:val="4634091BACE3406E8A93FB8BDC84CDD1"/>
          </w:pPr>
          <w:r w:rsidRPr="00176419">
            <w:rPr>
              <w:lang w:bidi="es-ES"/>
            </w:rPr>
            <w:t>[Nombre del destinatario]</w:t>
          </w:r>
        </w:p>
      </w:docPartBody>
    </w:docPart>
    <w:docPart>
      <w:docPartPr>
        <w:name w:val="AADC3406DFF0481CBC8417046B626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281BD-5B87-4D18-8FFF-0F33180D2537}"/>
      </w:docPartPr>
      <w:docPartBody>
        <w:p w:rsidR="00000000" w:rsidRDefault="008A71CF">
          <w:pPr>
            <w:pStyle w:val="AADC3406DFF0481CBC8417046B62692B"/>
          </w:pPr>
          <w:r w:rsidRPr="00176419">
            <w:rPr>
              <w:lang w:bidi="es-ES"/>
            </w:rPr>
            <w:t>[Título]</w:t>
          </w:r>
        </w:p>
      </w:docPartBody>
    </w:docPart>
    <w:docPart>
      <w:docPartPr>
        <w:name w:val="96C7A95019F14C0DAE4EEEB3698D0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60209-FD41-4554-8C50-0A2D74F6A55F}"/>
      </w:docPartPr>
      <w:docPartBody>
        <w:p w:rsidR="00000000" w:rsidRDefault="008A71CF">
          <w:pPr>
            <w:pStyle w:val="96C7A95019F14C0DAE4EEEB3698D061A"/>
          </w:pPr>
          <w:r w:rsidRPr="00176419">
            <w:rPr>
              <w:lang w:bidi="es-ES"/>
            </w:rPr>
            <w:t>[Compañía]</w:t>
          </w:r>
        </w:p>
      </w:docPartBody>
    </w:docPart>
    <w:docPart>
      <w:docPartPr>
        <w:name w:val="543D973B739244D39C7FEAFFE150B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D80FB-A2C6-4393-B4A5-632A6F40A3BE}"/>
      </w:docPartPr>
      <w:docPartBody>
        <w:p w:rsidR="00000000" w:rsidRDefault="008A71CF">
          <w:pPr>
            <w:pStyle w:val="543D973B739244D39C7FEAFFE150B10A"/>
          </w:pPr>
          <w:r w:rsidRPr="00176419">
            <w:rPr>
              <w:lang w:bidi="es-ES"/>
            </w:rPr>
            <w:t>[Dirección del destinatario]</w:t>
          </w:r>
        </w:p>
      </w:docPartBody>
    </w:docPart>
    <w:docPart>
      <w:docPartPr>
        <w:name w:val="37535B2EB82849A9B256B2AD7C240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28ADB-B7A5-483E-BB07-306386CDBA5E}"/>
      </w:docPartPr>
      <w:docPartBody>
        <w:p w:rsidR="00000000" w:rsidRDefault="008A71CF">
          <w:pPr>
            <w:pStyle w:val="37535B2EB82849A9B256B2AD7C240011"/>
          </w:pPr>
          <w:r w:rsidRPr="00176419">
            <w:rPr>
              <w:lang w:bidi="es-ES"/>
            </w:rPr>
            <w:t>[Ciudad, provincia y código postal del destinatario]</w:t>
          </w:r>
        </w:p>
      </w:docPartBody>
    </w:docPart>
    <w:docPart>
      <w:docPartPr>
        <w:name w:val="2CB0B49D3FB64650AA84900D5AF5A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6C36E-D514-4FEC-A736-A0F0897E4D5F}"/>
      </w:docPartPr>
      <w:docPartBody>
        <w:p w:rsidR="00000000" w:rsidRDefault="008A71CF">
          <w:pPr>
            <w:pStyle w:val="2CB0B49D3FB64650AA84900D5AF5A1D9"/>
          </w:pPr>
          <w:r w:rsidRPr="00BF09B3">
            <w:rPr>
              <w:lang w:bidi="es-ES"/>
            </w:rPr>
            <w:t>Nombre del destinatario</w:t>
          </w:r>
        </w:p>
      </w:docPartBody>
    </w:docPart>
    <w:docPart>
      <w:docPartPr>
        <w:name w:val="9A1F832CFBC743DB87979A8AA0B65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4F588-33B6-46A7-A5E8-BC00D53F0BA1}"/>
      </w:docPartPr>
      <w:docPartBody>
        <w:p w:rsidR="003961E1" w:rsidRPr="00296009" w:rsidRDefault="008A71CF" w:rsidP="006941E1">
          <w:pPr>
            <w:ind w:right="492"/>
            <w:rPr>
              <w:color w:val="000000" w:themeColor="text1"/>
            </w:rPr>
          </w:pPr>
          <w:r w:rsidRPr="00296009">
            <w:rPr>
              <w:color w:val="000000" w:themeColor="text1"/>
              <w:lang w:bidi="es-ES"/>
            </w:rPr>
            <w:t>¿Busca un [</w:t>
          </w:r>
          <w:r w:rsidRPr="00296009">
            <w:rPr>
              <w:rStyle w:val="Textogris"/>
              <w:color w:val="000000" w:themeColor="text1"/>
              <w:lang w:bidi="es-ES"/>
            </w:rPr>
            <w:t>puesto de trabajo]</w:t>
          </w:r>
          <w:r w:rsidRPr="00296009">
            <w:rPr>
              <w:color w:val="000000" w:themeColor="text1"/>
              <w:lang w:bidi="es-ES"/>
            </w:rPr>
            <w:t xml:space="preserve"> con:</w:t>
          </w:r>
        </w:p>
        <w:p w:rsidR="003961E1" w:rsidRPr="000629D5" w:rsidRDefault="008A71CF" w:rsidP="003961E1">
          <w:pPr>
            <w:pStyle w:val="Prrafodelista"/>
            <w:numPr>
              <w:ilvl w:val="0"/>
              <w:numId w:val="1"/>
            </w:numPr>
            <w:ind w:right="492"/>
          </w:pPr>
          <w:r w:rsidRPr="000629D5">
            <w:rPr>
              <w:lang w:bidi="es-ES"/>
            </w:rPr>
            <w:t>[</w:t>
          </w:r>
          <w:r w:rsidRPr="000629D5">
            <w:rPr>
              <w:rStyle w:val="Textogris"/>
              <w:lang w:bidi="es-ES"/>
            </w:rPr>
            <w:t>Número]</w:t>
          </w:r>
          <w:r w:rsidRPr="000629D5">
            <w:rPr>
              <w:lang w:bidi="es-ES"/>
            </w:rPr>
            <w:t xml:space="preserve"> años de experiencia en [</w:t>
          </w:r>
          <w:r w:rsidRPr="000629D5">
            <w:rPr>
              <w:rStyle w:val="Textogris"/>
              <w:lang w:bidi="es-ES"/>
            </w:rPr>
            <w:t>área de experiencia]</w:t>
          </w:r>
          <w:r w:rsidRPr="000629D5">
            <w:rPr>
              <w:lang w:bidi="es-ES"/>
            </w:rPr>
            <w:t>?</w:t>
          </w:r>
        </w:p>
        <w:p w:rsidR="003961E1" w:rsidRPr="000629D5" w:rsidRDefault="008A71CF" w:rsidP="003961E1">
          <w:pPr>
            <w:pStyle w:val="Prrafodelista"/>
            <w:numPr>
              <w:ilvl w:val="0"/>
              <w:numId w:val="1"/>
            </w:numPr>
            <w:ind w:right="492"/>
          </w:pPr>
          <w:r w:rsidRPr="000629D5">
            <w:rPr>
              <w:lang w:bidi="es-ES"/>
            </w:rPr>
            <w:t>¿Conocimiento</w:t>
          </w:r>
          <w:r w:rsidRPr="000629D5">
            <w:rPr>
              <w:lang w:bidi="es-ES"/>
            </w:rPr>
            <w:t xml:space="preserve"> de las últimas tecnologías en [</w:t>
          </w:r>
          <w:r w:rsidRPr="000629D5">
            <w:rPr>
              <w:rStyle w:val="Textogris"/>
              <w:lang w:bidi="es-ES"/>
            </w:rPr>
            <w:t>industria o campo]</w:t>
          </w:r>
          <w:r w:rsidRPr="000629D5">
            <w:rPr>
              <w:lang w:bidi="es-ES"/>
            </w:rPr>
            <w:t>?</w:t>
          </w:r>
        </w:p>
        <w:p w:rsidR="003961E1" w:rsidRPr="000629D5" w:rsidRDefault="008A71CF" w:rsidP="003961E1">
          <w:pPr>
            <w:pStyle w:val="Prrafodelista"/>
            <w:numPr>
              <w:ilvl w:val="0"/>
              <w:numId w:val="1"/>
            </w:numPr>
            <w:ind w:right="492"/>
          </w:pPr>
          <w:r w:rsidRPr="000629D5">
            <w:rPr>
              <w:lang w:bidi="es-ES"/>
            </w:rPr>
            <w:t>[¿Excelentes habilidades de comunicación oral y escrita?]</w:t>
          </w:r>
        </w:p>
        <w:p w:rsidR="003961E1" w:rsidRPr="000629D5" w:rsidRDefault="008A71CF" w:rsidP="003961E1">
          <w:pPr>
            <w:pStyle w:val="Prrafodelista"/>
            <w:numPr>
              <w:ilvl w:val="0"/>
              <w:numId w:val="1"/>
            </w:numPr>
            <w:ind w:right="492"/>
          </w:pPr>
          <w:r w:rsidRPr="000629D5">
            <w:rPr>
              <w:lang w:bidi="es-ES"/>
            </w:rPr>
            <w:t>[¿Pasión por aprender y mejorar sus habilidades?]</w:t>
          </w:r>
        </w:p>
        <w:p w:rsidR="003961E1" w:rsidRPr="00296009" w:rsidRDefault="008A71CF" w:rsidP="006941E1">
          <w:pPr>
            <w:ind w:right="492"/>
            <w:rPr>
              <w:color w:val="000000" w:themeColor="text1"/>
            </w:rPr>
          </w:pPr>
          <w:r w:rsidRPr="00296009">
            <w:rPr>
              <w:color w:val="000000" w:themeColor="text1"/>
              <w:lang w:bidi="es-ES"/>
            </w:rPr>
            <w:t>Si es así, no necesita buscar más. Como puede ver en mi currículum adjunto, cumplo todos esos re</w:t>
          </w:r>
          <w:r w:rsidRPr="00296009">
            <w:rPr>
              <w:color w:val="000000" w:themeColor="text1"/>
              <w:lang w:bidi="es-ES"/>
            </w:rPr>
            <w:t>quisitos y muchos más.</w:t>
          </w:r>
        </w:p>
        <w:p w:rsidR="003961E1" w:rsidRPr="00296009" w:rsidRDefault="008A71CF" w:rsidP="006941E1">
          <w:pPr>
            <w:ind w:right="492"/>
            <w:rPr>
              <w:color w:val="000000" w:themeColor="text1"/>
            </w:rPr>
          </w:pPr>
          <w:r w:rsidRPr="00296009">
            <w:rPr>
              <w:color w:val="000000" w:themeColor="text1"/>
              <w:lang w:bidi="es-ES"/>
            </w:rPr>
            <w:t>Me gustaría hablar sobre oportunidades de trabajar con [</w:t>
          </w:r>
          <w:r w:rsidRPr="00296009">
            <w:rPr>
              <w:rStyle w:val="Textogris"/>
              <w:color w:val="000000" w:themeColor="text1"/>
              <w:lang w:bidi="es-ES"/>
            </w:rPr>
            <w:t>Nombre de la compañía]</w:t>
          </w:r>
          <w:r w:rsidRPr="00296009">
            <w:rPr>
              <w:color w:val="000000" w:themeColor="text1"/>
              <w:lang w:bidi="es-ES"/>
            </w:rPr>
            <w:t>. Para programar una entrevista, póngase en contacto conmigo mediante mi número [</w:t>
          </w:r>
          <w:r w:rsidRPr="00296009">
            <w:rPr>
              <w:rStyle w:val="Textogris"/>
              <w:color w:val="000000" w:themeColor="text1"/>
              <w:lang w:bidi="es-ES"/>
            </w:rPr>
            <w:t>teléfono]</w:t>
          </w:r>
          <w:r w:rsidRPr="00296009">
            <w:rPr>
              <w:color w:val="000000" w:themeColor="text1"/>
              <w:lang w:bidi="es-ES"/>
            </w:rPr>
            <w:t xml:space="preserve">. El mejor momento para ponerse en contacto conmigo es entre las </w:t>
          </w:r>
          <w:r w:rsidRPr="00296009">
            <w:rPr>
              <w:color w:val="000000" w:themeColor="text1"/>
              <w:lang w:bidi="es-ES"/>
            </w:rPr>
            <w:t>[</w:t>
          </w:r>
          <w:r w:rsidRPr="00296009">
            <w:rPr>
              <w:rStyle w:val="Textogris"/>
              <w:color w:val="000000" w:themeColor="text1"/>
              <w:lang w:bidi="es-ES"/>
            </w:rPr>
            <w:t>primera hora disponible]</w:t>
          </w:r>
          <w:r w:rsidRPr="00296009">
            <w:rPr>
              <w:color w:val="000000" w:themeColor="text1"/>
              <w:lang w:bidi="es-ES"/>
            </w:rPr>
            <w:t xml:space="preserve"> y las [</w:t>
          </w:r>
          <w:r w:rsidRPr="00296009">
            <w:rPr>
              <w:rStyle w:val="Textogris"/>
              <w:color w:val="000000" w:themeColor="text1"/>
              <w:lang w:bidi="es-ES"/>
            </w:rPr>
            <w:t>última hora disponible]</w:t>
          </w:r>
          <w:r w:rsidRPr="00296009">
            <w:rPr>
              <w:color w:val="000000" w:themeColor="text1"/>
              <w:lang w:bidi="es-ES"/>
            </w:rPr>
            <w:t>, pero puede dejar un mensaje de voz en cualquier momento y le devolveré la llamada.</w:t>
          </w:r>
        </w:p>
        <w:p w:rsidR="00000000" w:rsidRDefault="008A71CF">
          <w:pPr>
            <w:pStyle w:val="9A1F832CFBC743DB87979A8AA0B65E0C"/>
          </w:pPr>
          <w:r w:rsidRPr="00296009">
            <w:rPr>
              <w:color w:val="000000" w:themeColor="text1"/>
              <w:lang w:bidi="es-ES"/>
            </w:rPr>
            <w:t>Gracias por tomarse la molestia de revisar mi currículum. Espero hablar con usted pronto.</w:t>
          </w:r>
        </w:p>
      </w:docPartBody>
    </w:docPart>
    <w:docPart>
      <w:docPartPr>
        <w:name w:val="8F7E8B4E22F84ABDA7988DC4D169D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67829-2675-42C7-8DB6-F3702DE634DC}"/>
      </w:docPartPr>
      <w:docPartBody>
        <w:p w:rsidR="00000000" w:rsidRDefault="008A71CF">
          <w:pPr>
            <w:pStyle w:val="8F7E8B4E22F84ABDA7988DC4D169D11F"/>
          </w:pPr>
          <w:r w:rsidRPr="00BF09B3">
            <w:rPr>
              <w:lang w:bidi="es-ES"/>
            </w:rPr>
            <w:t>[Su nombre]</w:t>
          </w:r>
        </w:p>
      </w:docPartBody>
    </w:docPart>
    <w:docPart>
      <w:docPartPr>
        <w:name w:val="3106600C4E9C40149A5DC8D42982B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BFF37-21E5-45E6-B4EA-EBE01C729BCA}"/>
      </w:docPartPr>
      <w:docPartBody>
        <w:p w:rsidR="00000000" w:rsidRDefault="008A71CF">
          <w:pPr>
            <w:pStyle w:val="3106600C4E9C40149A5DC8D42982BBF9"/>
          </w:pPr>
          <w:r w:rsidRPr="000629D5">
            <w:rPr>
              <w:lang w:bidi="es-ES"/>
            </w:rPr>
            <w:t>Adjunto</w:t>
          </w:r>
        </w:p>
      </w:docPartBody>
    </w:docPart>
    <w:docPart>
      <w:docPartPr>
        <w:name w:val="950463287E4746FDBA815227F8F81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65E8C-1E20-41B0-900E-854A80FA67D2}"/>
      </w:docPartPr>
      <w:docPartBody>
        <w:p w:rsidR="00000000" w:rsidRDefault="008A71CF">
          <w:pPr>
            <w:pStyle w:val="950463287E4746FDBA815227F8F8105F"/>
          </w:pPr>
          <w:r w:rsidRPr="00176419">
            <w:rPr>
              <w:lang w:val="es-ES" w:bidi="es-ES"/>
            </w:rPr>
            <w:t>[Perf</w:t>
          </w:r>
          <w:r w:rsidRPr="00176419">
            <w:rPr>
              <w:lang w:val="es-ES" w:bidi="es-ES"/>
            </w:rPr>
            <w:t>il de LinkedIn o vínculo Web]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CF"/>
    <w:rsid w:val="008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34091BACE3406E8A93FB8BDC84CDD1">
    <w:name w:val="4634091BACE3406E8A93FB8BDC84CDD1"/>
  </w:style>
  <w:style w:type="paragraph" w:customStyle="1" w:styleId="AADC3406DFF0481CBC8417046B62692B">
    <w:name w:val="AADC3406DFF0481CBC8417046B62692B"/>
  </w:style>
  <w:style w:type="paragraph" w:customStyle="1" w:styleId="96C7A95019F14C0DAE4EEEB3698D061A">
    <w:name w:val="96C7A95019F14C0DAE4EEEB3698D061A"/>
  </w:style>
  <w:style w:type="paragraph" w:customStyle="1" w:styleId="543D973B739244D39C7FEAFFE150B10A">
    <w:name w:val="543D973B739244D39C7FEAFFE150B10A"/>
  </w:style>
  <w:style w:type="paragraph" w:customStyle="1" w:styleId="37535B2EB82849A9B256B2AD7C240011">
    <w:name w:val="37535B2EB82849A9B256B2AD7C240011"/>
  </w:style>
  <w:style w:type="paragraph" w:customStyle="1" w:styleId="2CB0B49D3FB64650AA84900D5AF5A1D9">
    <w:name w:val="2CB0B49D3FB64650AA84900D5AF5A1D9"/>
  </w:style>
  <w:style w:type="paragraph" w:styleId="Prrafodelista">
    <w:name w:val="List Paragraph"/>
    <w:basedOn w:val="Normal"/>
    <w:uiPriority w:val="34"/>
    <w:qFormat/>
    <w:pPr>
      <w:spacing w:line="240" w:lineRule="auto"/>
      <w:ind w:left="720"/>
      <w:contextualSpacing/>
    </w:pPr>
    <w:rPr>
      <w:rFonts w:cs="Times New Roman"/>
      <w:szCs w:val="24"/>
      <w:lang w:val="es-ES" w:eastAsia="en-US"/>
    </w:rPr>
  </w:style>
  <w:style w:type="character" w:customStyle="1" w:styleId="Textogris">
    <w:name w:val="Texto gris"/>
    <w:basedOn w:val="Fuentedeprrafopredeter"/>
    <w:uiPriority w:val="4"/>
    <w:semiHidden/>
    <w:qFormat/>
    <w:rPr>
      <w:color w:val="808080" w:themeColor="background1" w:themeShade="80"/>
    </w:rPr>
  </w:style>
  <w:style w:type="paragraph" w:customStyle="1" w:styleId="9A1F832CFBC743DB87979A8AA0B65E0C">
    <w:name w:val="9A1F832CFBC743DB87979A8AA0B65E0C"/>
  </w:style>
  <w:style w:type="paragraph" w:customStyle="1" w:styleId="8F7E8B4E22F84ABDA7988DC4D169D11F">
    <w:name w:val="8F7E8B4E22F84ABDA7988DC4D169D11F"/>
  </w:style>
  <w:style w:type="paragraph" w:customStyle="1" w:styleId="3106600C4E9C40149A5DC8D42982BBF9">
    <w:name w:val="3106600C4E9C40149A5DC8D42982BBF9"/>
  </w:style>
  <w:style w:type="paragraph" w:customStyle="1" w:styleId="950463287E4746FDBA815227F8F8105F">
    <w:name w:val="950463287E4746FDBA815227F8F810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icrosoft Resume">
      <a:dk1>
        <a:sysClr val="windowText" lastClr="000000"/>
      </a:dk1>
      <a:lt1>
        <a:sysClr val="window" lastClr="FFFFFF"/>
      </a:lt1>
      <a:dk2>
        <a:srgbClr val="262626"/>
      </a:dk2>
      <a:lt2>
        <a:srgbClr val="E7E6E6"/>
      </a:lt2>
      <a:accent1>
        <a:srgbClr val="FF0174"/>
      </a:accent1>
      <a:accent2>
        <a:srgbClr val="1DD9FF"/>
      </a:accent2>
      <a:accent3>
        <a:srgbClr val="C8FF17"/>
      </a:accent3>
      <a:accent4>
        <a:srgbClr val="FF0030"/>
      </a:accent4>
      <a:accent5>
        <a:srgbClr val="00B0F0"/>
      </a:accent5>
      <a:accent6>
        <a:srgbClr val="2A744A"/>
      </a:accent6>
      <a:hlink>
        <a:srgbClr val="FF0174"/>
      </a:hlink>
      <a:folHlink>
        <a:srgbClr val="FF0174"/>
      </a:folHlink>
    </a:clrScheme>
    <a:fontScheme name="Custom 17">
      <a:majorFont>
        <a:latin typeface="Rockwell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0FDD6B9-0625-4142-837B-42439FCC9C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72FB9F-11AC-4B35-B5D6-36105E8E8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C2353B-948B-4DB2-98AF-37A860883B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nota rápida.dotx</Template>
  <TotalTime>0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2025-04-20T22:35:00Z</dcterms:created>
  <dcterms:modified xsi:type="dcterms:W3CDTF">2025-04-20T22:35:00Z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